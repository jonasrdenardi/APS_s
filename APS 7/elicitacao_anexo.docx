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6B" w:rsidRPr="00DB5947" w:rsidRDefault="006432E8">
      <w:pPr>
        <w:pStyle w:val="Ttulo"/>
        <w:jc w:val="right"/>
        <w:rPr>
          <w:rFonts w:cs="Arial"/>
          <w:sz w:val="22"/>
          <w:szCs w:val="22"/>
        </w:rPr>
      </w:pPr>
      <w:r w:rsidRPr="00DB5947">
        <w:rPr>
          <w:rFonts w:cs="Arial"/>
          <w:sz w:val="22"/>
          <w:szCs w:val="22"/>
        </w:rPr>
        <w:t>Gestor de ONG</w:t>
      </w:r>
    </w:p>
    <w:p w:rsidR="0030646B" w:rsidRPr="00DB5947" w:rsidRDefault="0032523D">
      <w:pPr>
        <w:pStyle w:val="Ttulo"/>
        <w:jc w:val="right"/>
        <w:rPr>
          <w:rFonts w:cs="Arial"/>
          <w:sz w:val="22"/>
          <w:szCs w:val="22"/>
        </w:rPr>
      </w:pPr>
      <w:r w:rsidRPr="00DB5947">
        <w:rPr>
          <w:rFonts w:cs="Arial"/>
          <w:sz w:val="22"/>
          <w:szCs w:val="22"/>
        </w:rPr>
        <w:fldChar w:fldCharType="begin"/>
      </w:r>
      <w:r w:rsidRPr="00DB5947">
        <w:rPr>
          <w:rFonts w:cs="Arial"/>
          <w:sz w:val="22"/>
          <w:szCs w:val="22"/>
        </w:rPr>
        <w:instrText xml:space="preserve"> TITLE  \* MERGEFORMAT </w:instrText>
      </w:r>
      <w:r w:rsidRPr="00DB5947">
        <w:rPr>
          <w:rFonts w:cs="Arial"/>
          <w:sz w:val="22"/>
          <w:szCs w:val="22"/>
        </w:rPr>
        <w:fldChar w:fldCharType="separate"/>
      </w:r>
      <w:proofErr w:type="spellStart"/>
      <w:r w:rsidR="00AE5E1E" w:rsidRPr="00DB5947">
        <w:rPr>
          <w:rFonts w:cs="Arial"/>
          <w:sz w:val="22"/>
          <w:szCs w:val="22"/>
        </w:rPr>
        <w:t>Visão</w:t>
      </w:r>
      <w:proofErr w:type="spellEnd"/>
      <w:r w:rsidR="00AE5E1E" w:rsidRPr="00DB5947">
        <w:rPr>
          <w:rFonts w:cs="Arial"/>
          <w:sz w:val="22"/>
          <w:szCs w:val="22"/>
        </w:rPr>
        <w:t xml:space="preserve"> (Projeto </w:t>
      </w:r>
      <w:proofErr w:type="spellStart"/>
      <w:r w:rsidR="00AE5E1E" w:rsidRPr="00DB5947">
        <w:rPr>
          <w:rFonts w:cs="Arial"/>
          <w:sz w:val="22"/>
          <w:szCs w:val="22"/>
        </w:rPr>
        <w:t>Pequeno</w:t>
      </w:r>
      <w:proofErr w:type="spellEnd"/>
      <w:r w:rsidR="00AE5E1E" w:rsidRPr="00DB5947">
        <w:rPr>
          <w:rFonts w:cs="Arial"/>
          <w:sz w:val="22"/>
          <w:szCs w:val="22"/>
        </w:rPr>
        <w:t>)</w:t>
      </w:r>
      <w:r w:rsidRPr="00DB5947">
        <w:rPr>
          <w:rFonts w:cs="Arial"/>
          <w:sz w:val="22"/>
          <w:szCs w:val="22"/>
        </w:rPr>
        <w:fldChar w:fldCharType="end"/>
      </w:r>
    </w:p>
    <w:p w:rsidR="0030646B" w:rsidRPr="00DB5947" w:rsidRDefault="0030646B">
      <w:pPr>
        <w:pStyle w:val="Ttulo"/>
        <w:jc w:val="right"/>
        <w:rPr>
          <w:rFonts w:cs="Arial"/>
          <w:sz w:val="22"/>
          <w:szCs w:val="22"/>
        </w:rPr>
      </w:pPr>
    </w:p>
    <w:p w:rsidR="0030646B" w:rsidRPr="00DB5947" w:rsidRDefault="006432E8">
      <w:pPr>
        <w:pStyle w:val="Ttulo"/>
        <w:jc w:val="right"/>
        <w:rPr>
          <w:rFonts w:cs="Arial"/>
          <w:sz w:val="22"/>
          <w:szCs w:val="22"/>
        </w:rPr>
      </w:pPr>
      <w:proofErr w:type="spellStart"/>
      <w:r w:rsidRPr="00DB5947">
        <w:rPr>
          <w:rFonts w:cs="Arial"/>
          <w:sz w:val="22"/>
          <w:szCs w:val="22"/>
        </w:rPr>
        <w:t>Versão</w:t>
      </w:r>
      <w:proofErr w:type="spellEnd"/>
      <w:r w:rsidRPr="00DB5947">
        <w:rPr>
          <w:rFonts w:cs="Arial"/>
          <w:sz w:val="22"/>
          <w:szCs w:val="22"/>
        </w:rPr>
        <w:t xml:space="preserve"> 1.0</w:t>
      </w:r>
    </w:p>
    <w:p w:rsidR="0030646B" w:rsidRPr="00DB5947" w:rsidRDefault="0030646B">
      <w:pPr>
        <w:pStyle w:val="Ttulo"/>
        <w:rPr>
          <w:rFonts w:cs="Arial"/>
          <w:sz w:val="22"/>
          <w:szCs w:val="22"/>
        </w:rPr>
      </w:pPr>
    </w:p>
    <w:p w:rsidR="0030646B" w:rsidRPr="00DB5947" w:rsidRDefault="0030646B">
      <w:pPr>
        <w:rPr>
          <w:rFonts w:ascii="Arial" w:hAnsi="Arial" w:cs="Arial"/>
          <w:sz w:val="22"/>
          <w:szCs w:val="22"/>
          <w:lang w:val="fr-FR"/>
        </w:rPr>
        <w:sectPr w:rsidR="0030646B" w:rsidRPr="00DB5947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30646B" w:rsidRPr="00DB5947" w:rsidRDefault="0032523D">
      <w:pPr>
        <w:pStyle w:val="Ttulo"/>
        <w:rPr>
          <w:rFonts w:cs="Arial"/>
          <w:sz w:val="22"/>
          <w:szCs w:val="22"/>
          <w:lang w:val="pt-BR"/>
        </w:rPr>
      </w:pPr>
      <w:r w:rsidRPr="00DB5947">
        <w:rPr>
          <w:rFonts w:cs="Arial"/>
          <w:sz w:val="22"/>
          <w:szCs w:val="22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646B" w:rsidRPr="00DB594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32523D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32523D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32523D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32523D">
            <w:pPr>
              <w:pStyle w:val="Table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Autor</w:t>
            </w:r>
          </w:p>
        </w:tc>
      </w:tr>
      <w:tr w:rsidR="0030646B" w:rsidRPr="00DB594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01/05/2018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6432E8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Obtenção dos dados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646B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Jonas R. Denardi</w:t>
            </w:r>
          </w:p>
        </w:tc>
      </w:tr>
      <w:tr w:rsidR="006432E8" w:rsidRPr="00DB5947" w:rsidTr="00AE5E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05/05/2018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0.5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Marcelo H. Ramos</w:t>
            </w:r>
          </w:p>
        </w:tc>
      </w:tr>
      <w:tr w:rsidR="006432E8" w:rsidRPr="00DB5947" w:rsidTr="00AE5E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08/05/2018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6432E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0.8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Ajuste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Jonas R. Denardi</w:t>
            </w:r>
          </w:p>
        </w:tc>
      </w:tr>
      <w:tr w:rsidR="006432E8" w:rsidRPr="00DB5947" w:rsidTr="00AE5E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10/05/2018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2E8" w:rsidRPr="00DB5947" w:rsidRDefault="006432E8" w:rsidP="00AE5E1E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Marcelo H. Ramos</w:t>
            </w:r>
          </w:p>
        </w:tc>
      </w:tr>
    </w:tbl>
    <w:p w:rsidR="0030646B" w:rsidRPr="00DB5947" w:rsidRDefault="0030646B">
      <w:pPr>
        <w:rPr>
          <w:rFonts w:ascii="Arial" w:hAnsi="Arial" w:cs="Arial"/>
          <w:sz w:val="22"/>
          <w:szCs w:val="22"/>
          <w:lang w:val="pt-BR"/>
        </w:rPr>
      </w:pPr>
    </w:p>
    <w:p w:rsidR="006432E8" w:rsidRPr="00DB5947" w:rsidRDefault="006432E8">
      <w:pPr>
        <w:pStyle w:val="Ttulo"/>
        <w:rPr>
          <w:rFonts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 w:rsidP="006432E8">
      <w:pPr>
        <w:rPr>
          <w:rFonts w:ascii="Arial" w:hAnsi="Arial" w:cs="Arial"/>
          <w:sz w:val="22"/>
          <w:szCs w:val="22"/>
        </w:rPr>
      </w:pPr>
    </w:p>
    <w:p w:rsidR="006432E8" w:rsidRPr="00DB5947" w:rsidRDefault="006432E8">
      <w:pPr>
        <w:pStyle w:val="Ttulo"/>
        <w:rPr>
          <w:rFonts w:cs="Arial"/>
          <w:sz w:val="22"/>
          <w:szCs w:val="22"/>
        </w:rPr>
      </w:pPr>
    </w:p>
    <w:p w:rsidR="006432E8" w:rsidRPr="00DB5947" w:rsidRDefault="006432E8" w:rsidP="006432E8">
      <w:pPr>
        <w:pStyle w:val="Ttulo"/>
        <w:tabs>
          <w:tab w:val="left" w:pos="405"/>
        </w:tabs>
        <w:jc w:val="left"/>
        <w:rPr>
          <w:rFonts w:cs="Arial"/>
          <w:sz w:val="22"/>
          <w:szCs w:val="22"/>
        </w:rPr>
      </w:pPr>
      <w:r w:rsidRPr="00DB5947">
        <w:rPr>
          <w:rFonts w:cs="Arial"/>
          <w:sz w:val="22"/>
          <w:szCs w:val="22"/>
        </w:rPr>
        <w:tab/>
      </w:r>
    </w:p>
    <w:p w:rsidR="0030646B" w:rsidRPr="00DB5947" w:rsidRDefault="0032523D">
      <w:pPr>
        <w:pStyle w:val="Ttulo"/>
        <w:rPr>
          <w:rFonts w:cs="Arial"/>
          <w:sz w:val="22"/>
          <w:szCs w:val="22"/>
        </w:rPr>
      </w:pPr>
      <w:r w:rsidRPr="00DB5947">
        <w:rPr>
          <w:rFonts w:cs="Arial"/>
          <w:sz w:val="22"/>
          <w:szCs w:val="22"/>
        </w:rPr>
        <w:br w:type="page"/>
      </w:r>
      <w:proofErr w:type="spellStart"/>
      <w:r w:rsidRPr="00DB5947">
        <w:rPr>
          <w:rFonts w:cs="Arial"/>
          <w:sz w:val="22"/>
          <w:szCs w:val="22"/>
        </w:rPr>
        <w:lastRenderedPageBreak/>
        <w:t>Índice</w:t>
      </w:r>
      <w:proofErr w:type="spellEnd"/>
      <w:r w:rsidRPr="00DB5947">
        <w:rPr>
          <w:rFonts w:cs="Arial"/>
          <w:sz w:val="22"/>
          <w:szCs w:val="22"/>
        </w:rPr>
        <w:t xml:space="preserve"> </w:t>
      </w:r>
      <w:proofErr w:type="spellStart"/>
      <w:r w:rsidRPr="00DB5947">
        <w:rPr>
          <w:rFonts w:cs="Arial"/>
          <w:sz w:val="22"/>
          <w:szCs w:val="22"/>
        </w:rPr>
        <w:t>Analítico</w:t>
      </w:r>
      <w:proofErr w:type="spellEnd"/>
    </w:p>
    <w:p w:rsidR="0030646B" w:rsidRPr="00DB5947" w:rsidRDefault="0032523D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fldChar w:fldCharType="begin"/>
      </w:r>
      <w:r w:rsidRPr="00DB5947">
        <w:rPr>
          <w:rFonts w:ascii="Arial" w:hAnsi="Arial" w:cs="Arial"/>
          <w:sz w:val="22"/>
          <w:szCs w:val="22"/>
        </w:rPr>
        <w:instrText xml:space="preserve"> TOC \o "1-3" </w:instrText>
      </w:r>
      <w:r w:rsidRPr="00DB5947">
        <w:rPr>
          <w:rFonts w:ascii="Arial" w:hAnsi="Arial" w:cs="Arial"/>
          <w:sz w:val="22"/>
          <w:szCs w:val="22"/>
        </w:rPr>
        <w:fldChar w:fldCharType="separate"/>
      </w:r>
      <w:r w:rsidRPr="00DB5947">
        <w:rPr>
          <w:rFonts w:ascii="Arial" w:hAnsi="Arial" w:cs="Arial"/>
          <w:noProof/>
          <w:sz w:val="22"/>
          <w:szCs w:val="22"/>
        </w:rPr>
        <w:t>1.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t>Introdução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fldChar w:fldCharType="begin"/>
      </w:r>
      <w:r w:rsidRPr="00DB5947">
        <w:rPr>
          <w:rFonts w:ascii="Arial" w:hAnsi="Arial" w:cs="Arial"/>
          <w:noProof/>
          <w:sz w:val="22"/>
          <w:szCs w:val="22"/>
        </w:rPr>
        <w:instrText xml:space="preserve"> PAGEREF _Toc18208263 \h </w:instrText>
      </w:r>
      <w:r w:rsidRPr="00DB5947">
        <w:rPr>
          <w:rFonts w:ascii="Arial" w:hAnsi="Arial" w:cs="Arial"/>
          <w:noProof/>
          <w:sz w:val="22"/>
          <w:szCs w:val="22"/>
        </w:rPr>
      </w:r>
      <w:r w:rsidRPr="00DB5947">
        <w:rPr>
          <w:rFonts w:ascii="Arial" w:hAnsi="Arial" w:cs="Arial"/>
          <w:noProof/>
          <w:sz w:val="22"/>
          <w:szCs w:val="22"/>
        </w:rPr>
        <w:fldChar w:fldCharType="separate"/>
      </w:r>
      <w:r w:rsidR="00AE5E1E" w:rsidRPr="00DB5947">
        <w:rPr>
          <w:rFonts w:ascii="Arial" w:hAnsi="Arial" w:cs="Arial"/>
          <w:noProof/>
          <w:sz w:val="22"/>
          <w:szCs w:val="22"/>
        </w:rPr>
        <w:t>4</w:t>
      </w:r>
      <w:r w:rsidRPr="00DB5947">
        <w:rPr>
          <w:rFonts w:ascii="Arial" w:hAnsi="Arial" w:cs="Arial"/>
          <w:noProof/>
          <w:sz w:val="22"/>
          <w:szCs w:val="22"/>
        </w:rPr>
        <w:fldChar w:fldCharType="end"/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1.1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Referências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fldChar w:fldCharType="begin"/>
      </w:r>
      <w:r w:rsidRPr="00DB5947">
        <w:rPr>
          <w:rFonts w:ascii="Arial" w:hAnsi="Arial" w:cs="Arial"/>
          <w:noProof/>
          <w:sz w:val="22"/>
          <w:szCs w:val="22"/>
        </w:rPr>
        <w:instrText xml:space="preserve"> PAGEREF _Toc18208264 \h </w:instrText>
      </w:r>
      <w:r w:rsidRPr="00DB5947">
        <w:rPr>
          <w:rFonts w:ascii="Arial" w:hAnsi="Arial" w:cs="Arial"/>
          <w:noProof/>
          <w:sz w:val="22"/>
          <w:szCs w:val="22"/>
        </w:rPr>
      </w:r>
      <w:r w:rsidRPr="00DB5947">
        <w:rPr>
          <w:rFonts w:ascii="Arial" w:hAnsi="Arial" w:cs="Arial"/>
          <w:noProof/>
          <w:sz w:val="22"/>
          <w:szCs w:val="22"/>
        </w:rPr>
        <w:fldChar w:fldCharType="separate"/>
      </w:r>
      <w:r w:rsidR="00AE5E1E" w:rsidRPr="00DB5947">
        <w:rPr>
          <w:rFonts w:ascii="Arial" w:hAnsi="Arial" w:cs="Arial"/>
          <w:noProof/>
          <w:sz w:val="22"/>
          <w:szCs w:val="22"/>
        </w:rPr>
        <w:t>4</w:t>
      </w:r>
      <w:r w:rsidRPr="00DB5947">
        <w:rPr>
          <w:rFonts w:ascii="Arial" w:hAnsi="Arial" w:cs="Arial"/>
          <w:noProof/>
          <w:sz w:val="22"/>
          <w:szCs w:val="22"/>
        </w:rPr>
        <w:fldChar w:fldCharType="end"/>
      </w:r>
    </w:p>
    <w:p w:rsidR="0030646B" w:rsidRPr="00DB5947" w:rsidRDefault="0032523D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2.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Posicionamento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fldChar w:fldCharType="begin"/>
      </w:r>
      <w:r w:rsidRPr="00DB5947">
        <w:rPr>
          <w:rFonts w:ascii="Arial" w:hAnsi="Arial" w:cs="Arial"/>
          <w:noProof/>
          <w:sz w:val="22"/>
          <w:szCs w:val="22"/>
        </w:rPr>
        <w:instrText xml:space="preserve"> PAGEREF _Toc18208265 \h </w:instrText>
      </w:r>
      <w:r w:rsidRPr="00DB5947">
        <w:rPr>
          <w:rFonts w:ascii="Arial" w:hAnsi="Arial" w:cs="Arial"/>
          <w:noProof/>
          <w:sz w:val="22"/>
          <w:szCs w:val="22"/>
        </w:rPr>
      </w:r>
      <w:r w:rsidRPr="00DB5947">
        <w:rPr>
          <w:rFonts w:ascii="Arial" w:hAnsi="Arial" w:cs="Arial"/>
          <w:noProof/>
          <w:sz w:val="22"/>
          <w:szCs w:val="22"/>
        </w:rPr>
        <w:fldChar w:fldCharType="separate"/>
      </w:r>
      <w:r w:rsidR="00AE5E1E" w:rsidRPr="00DB5947">
        <w:rPr>
          <w:rFonts w:ascii="Arial" w:hAnsi="Arial" w:cs="Arial"/>
          <w:noProof/>
          <w:sz w:val="22"/>
          <w:szCs w:val="22"/>
        </w:rPr>
        <w:t>4</w:t>
      </w:r>
      <w:r w:rsidRPr="00DB5947">
        <w:rPr>
          <w:rFonts w:ascii="Arial" w:hAnsi="Arial" w:cs="Arial"/>
          <w:noProof/>
          <w:sz w:val="22"/>
          <w:szCs w:val="22"/>
        </w:rPr>
        <w:fldChar w:fldCharType="end"/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2.1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Descrição do Problema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fldChar w:fldCharType="begin"/>
      </w:r>
      <w:r w:rsidRPr="00DB5947">
        <w:rPr>
          <w:rFonts w:ascii="Arial" w:hAnsi="Arial" w:cs="Arial"/>
          <w:noProof/>
          <w:sz w:val="22"/>
          <w:szCs w:val="22"/>
        </w:rPr>
        <w:instrText xml:space="preserve"> PAGEREF _Toc18208266 \h </w:instrText>
      </w:r>
      <w:r w:rsidRPr="00DB5947">
        <w:rPr>
          <w:rFonts w:ascii="Arial" w:hAnsi="Arial" w:cs="Arial"/>
          <w:noProof/>
          <w:sz w:val="22"/>
          <w:szCs w:val="22"/>
        </w:rPr>
      </w:r>
      <w:r w:rsidRPr="00DB5947">
        <w:rPr>
          <w:rFonts w:ascii="Arial" w:hAnsi="Arial" w:cs="Arial"/>
          <w:noProof/>
          <w:sz w:val="22"/>
          <w:szCs w:val="22"/>
        </w:rPr>
        <w:fldChar w:fldCharType="separate"/>
      </w:r>
      <w:r w:rsidR="00AE5E1E" w:rsidRPr="00DB5947">
        <w:rPr>
          <w:rFonts w:ascii="Arial" w:hAnsi="Arial" w:cs="Arial"/>
          <w:noProof/>
          <w:sz w:val="22"/>
          <w:szCs w:val="22"/>
        </w:rPr>
        <w:t>4</w:t>
      </w:r>
      <w:r w:rsidRPr="00DB5947">
        <w:rPr>
          <w:rFonts w:ascii="Arial" w:hAnsi="Arial" w:cs="Arial"/>
          <w:noProof/>
          <w:sz w:val="22"/>
          <w:szCs w:val="22"/>
        </w:rPr>
        <w:fldChar w:fldCharType="end"/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  <w:lang w:val="fr-FR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2.2</w:t>
      </w:r>
      <w:r w:rsidRPr="00DB5947">
        <w:rPr>
          <w:rFonts w:ascii="Arial" w:hAnsi="Arial" w:cs="Arial"/>
          <w:noProof/>
          <w:snapToGrid/>
          <w:sz w:val="22"/>
          <w:szCs w:val="22"/>
          <w:lang w:val="fr-FR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Sentença de Posição do Produto</w:t>
      </w:r>
      <w:r w:rsidRPr="00DB5947">
        <w:rPr>
          <w:rFonts w:ascii="Arial" w:hAnsi="Arial" w:cs="Arial"/>
          <w:noProof/>
          <w:sz w:val="22"/>
          <w:szCs w:val="22"/>
          <w:lang w:val="fr-FR"/>
        </w:rPr>
        <w:tab/>
      </w:r>
      <w:r w:rsidRPr="00DB5947">
        <w:rPr>
          <w:rFonts w:ascii="Arial" w:hAnsi="Arial" w:cs="Arial"/>
          <w:noProof/>
          <w:sz w:val="22"/>
          <w:szCs w:val="22"/>
        </w:rPr>
        <w:fldChar w:fldCharType="begin"/>
      </w:r>
      <w:r w:rsidRPr="00DB5947">
        <w:rPr>
          <w:rFonts w:ascii="Arial" w:hAnsi="Arial" w:cs="Arial"/>
          <w:noProof/>
          <w:sz w:val="22"/>
          <w:szCs w:val="22"/>
          <w:lang w:val="fr-FR"/>
        </w:rPr>
        <w:instrText xml:space="preserve"> PAGEREF _Toc18208267 \h </w:instrText>
      </w:r>
      <w:r w:rsidRPr="00DB5947">
        <w:rPr>
          <w:rFonts w:ascii="Arial" w:hAnsi="Arial" w:cs="Arial"/>
          <w:noProof/>
          <w:sz w:val="22"/>
          <w:szCs w:val="22"/>
        </w:rPr>
      </w:r>
      <w:r w:rsidRPr="00DB5947">
        <w:rPr>
          <w:rFonts w:ascii="Arial" w:hAnsi="Arial" w:cs="Arial"/>
          <w:noProof/>
          <w:sz w:val="22"/>
          <w:szCs w:val="22"/>
        </w:rPr>
        <w:fldChar w:fldCharType="separate"/>
      </w:r>
      <w:r w:rsidR="00AE5E1E" w:rsidRPr="00DB5947">
        <w:rPr>
          <w:rFonts w:ascii="Arial" w:hAnsi="Arial" w:cs="Arial"/>
          <w:noProof/>
          <w:sz w:val="22"/>
          <w:szCs w:val="22"/>
          <w:lang w:val="fr-FR"/>
        </w:rPr>
        <w:t>4</w:t>
      </w:r>
      <w:r w:rsidRPr="00DB5947">
        <w:rPr>
          <w:rFonts w:ascii="Arial" w:hAnsi="Arial" w:cs="Arial"/>
          <w:noProof/>
          <w:sz w:val="22"/>
          <w:szCs w:val="22"/>
        </w:rPr>
        <w:fldChar w:fldCharType="end"/>
      </w:r>
    </w:p>
    <w:p w:rsidR="0030646B" w:rsidRPr="00DB5947" w:rsidRDefault="0032523D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2"/>
          <w:szCs w:val="22"/>
          <w:lang w:val="fr-FR"/>
        </w:rPr>
      </w:pPr>
      <w:r w:rsidRPr="00DB5947">
        <w:rPr>
          <w:rFonts w:ascii="Arial" w:hAnsi="Arial" w:cs="Arial"/>
          <w:noProof/>
          <w:sz w:val="22"/>
          <w:szCs w:val="22"/>
          <w:lang w:val="fr-FR"/>
        </w:rPr>
        <w:t>3.</w:t>
      </w:r>
      <w:r w:rsidRPr="00DB5947">
        <w:rPr>
          <w:rFonts w:ascii="Arial" w:hAnsi="Arial" w:cs="Arial"/>
          <w:noProof/>
          <w:snapToGrid/>
          <w:sz w:val="22"/>
          <w:szCs w:val="22"/>
          <w:lang w:val="fr-FR"/>
        </w:rPr>
        <w:tab/>
      </w:r>
      <w:r w:rsidRPr="00DB5947">
        <w:rPr>
          <w:rFonts w:ascii="Arial" w:hAnsi="Arial" w:cs="Arial"/>
          <w:noProof/>
          <w:sz w:val="22"/>
          <w:szCs w:val="22"/>
          <w:lang w:val="fr-FR"/>
        </w:rPr>
        <w:t>Descrições dos Envolvidos e Usuários</w:t>
      </w:r>
      <w:r w:rsidRPr="00DB5947">
        <w:rPr>
          <w:rFonts w:ascii="Arial" w:hAnsi="Arial" w:cs="Arial"/>
          <w:noProof/>
          <w:sz w:val="22"/>
          <w:szCs w:val="22"/>
          <w:lang w:val="fr-FR"/>
        </w:rPr>
        <w:tab/>
      </w:r>
      <w:r w:rsidRPr="00DB5947">
        <w:rPr>
          <w:rFonts w:ascii="Arial" w:hAnsi="Arial" w:cs="Arial"/>
          <w:noProof/>
          <w:sz w:val="22"/>
          <w:szCs w:val="22"/>
        </w:rPr>
        <w:fldChar w:fldCharType="begin"/>
      </w:r>
      <w:r w:rsidRPr="00DB5947">
        <w:rPr>
          <w:rFonts w:ascii="Arial" w:hAnsi="Arial" w:cs="Arial"/>
          <w:noProof/>
          <w:sz w:val="22"/>
          <w:szCs w:val="22"/>
          <w:lang w:val="fr-FR"/>
        </w:rPr>
        <w:instrText xml:space="preserve"> PAGEREF _Toc18208268 \h </w:instrText>
      </w:r>
      <w:r w:rsidRPr="00DB5947">
        <w:rPr>
          <w:rFonts w:ascii="Arial" w:hAnsi="Arial" w:cs="Arial"/>
          <w:noProof/>
          <w:sz w:val="22"/>
          <w:szCs w:val="22"/>
        </w:rPr>
      </w:r>
      <w:r w:rsidRPr="00DB5947">
        <w:rPr>
          <w:rFonts w:ascii="Arial" w:hAnsi="Arial" w:cs="Arial"/>
          <w:noProof/>
          <w:sz w:val="22"/>
          <w:szCs w:val="22"/>
        </w:rPr>
        <w:fldChar w:fldCharType="separate"/>
      </w:r>
      <w:r w:rsidR="00AE5E1E" w:rsidRPr="00DB5947">
        <w:rPr>
          <w:rFonts w:ascii="Arial" w:hAnsi="Arial" w:cs="Arial"/>
          <w:noProof/>
          <w:sz w:val="22"/>
          <w:szCs w:val="22"/>
          <w:lang w:val="fr-FR"/>
        </w:rPr>
        <w:t>4</w:t>
      </w:r>
      <w:r w:rsidRPr="00DB5947">
        <w:rPr>
          <w:rFonts w:ascii="Arial" w:hAnsi="Arial" w:cs="Arial"/>
          <w:noProof/>
          <w:sz w:val="22"/>
          <w:szCs w:val="22"/>
        </w:rPr>
        <w:fldChar w:fldCharType="end"/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3.1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Resumo dos Envolvidos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5</w:t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</w:rPr>
        <w:t>3.2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t>Resumo dos Usuários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5</w:t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3.3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Ambiente do Usuário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3.4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Resumo das Principais Necessidades dos Envolvidos ou Usuários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3.5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Alternativas e Concorrência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30646B" w:rsidRPr="00DB5947" w:rsidRDefault="0032523D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4.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Visão Geral do Produto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4.1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Perspectiva do Produto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30646B" w:rsidRPr="00DB5947" w:rsidRDefault="0032523D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4.2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Suposições e Dependências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30646B" w:rsidRPr="00DB5947" w:rsidRDefault="0032523D">
      <w:pPr>
        <w:pStyle w:val="Sumrio1"/>
        <w:tabs>
          <w:tab w:val="left" w:pos="432"/>
        </w:tabs>
        <w:rPr>
          <w:rFonts w:ascii="Arial" w:hAnsi="Arial" w:cs="Arial"/>
          <w:noProof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5.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Recursos do Produto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6</w:t>
      </w:r>
    </w:p>
    <w:p w:rsidR="005E33E1" w:rsidRPr="00DB5947" w:rsidRDefault="005E33E1" w:rsidP="005E33E1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5.1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Financeiro</w:t>
      </w:r>
      <w:r w:rsidRPr="00DB5947">
        <w:rPr>
          <w:rFonts w:ascii="Arial" w:hAnsi="Arial" w:cs="Arial"/>
          <w:noProof/>
          <w:sz w:val="22"/>
          <w:szCs w:val="22"/>
        </w:rPr>
        <w:tab/>
        <w:t>6</w:t>
      </w:r>
    </w:p>
    <w:p w:rsidR="005E33E1" w:rsidRPr="00DB5947" w:rsidRDefault="005E33E1" w:rsidP="005E33E1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</w:rPr>
        <w:t>5.2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</w:rPr>
        <w:t>Produtos</w:t>
      </w:r>
      <w:r w:rsidRPr="00DB5947">
        <w:rPr>
          <w:rFonts w:ascii="Arial" w:hAnsi="Arial" w:cs="Arial"/>
          <w:noProof/>
          <w:sz w:val="22"/>
          <w:szCs w:val="22"/>
        </w:rPr>
        <w:tab/>
        <w:t>7</w:t>
      </w:r>
    </w:p>
    <w:p w:rsidR="005E33E1" w:rsidRPr="00DB5947" w:rsidRDefault="005E33E1" w:rsidP="005E33E1">
      <w:pPr>
        <w:pStyle w:val="Sumrio2"/>
        <w:tabs>
          <w:tab w:val="left" w:pos="1000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5.3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Serviços</w:t>
      </w:r>
      <w:r w:rsidRPr="00DB5947">
        <w:rPr>
          <w:rFonts w:ascii="Arial" w:hAnsi="Arial" w:cs="Arial"/>
          <w:noProof/>
          <w:sz w:val="22"/>
          <w:szCs w:val="22"/>
        </w:rPr>
        <w:tab/>
        <w:t>7</w:t>
      </w:r>
    </w:p>
    <w:p w:rsidR="0030646B" w:rsidRPr="00DB5947" w:rsidRDefault="0032523D">
      <w:pPr>
        <w:pStyle w:val="Sumrio1"/>
        <w:tabs>
          <w:tab w:val="left" w:pos="432"/>
        </w:tabs>
        <w:rPr>
          <w:rFonts w:ascii="Arial" w:hAnsi="Arial" w:cs="Arial"/>
          <w:noProof/>
          <w:snapToGrid/>
          <w:sz w:val="22"/>
          <w:szCs w:val="22"/>
        </w:rPr>
      </w:pPr>
      <w:r w:rsidRPr="00DB5947">
        <w:rPr>
          <w:rFonts w:ascii="Arial" w:hAnsi="Arial" w:cs="Arial"/>
          <w:noProof/>
          <w:sz w:val="22"/>
          <w:szCs w:val="22"/>
          <w:lang w:val="pt-BR"/>
        </w:rPr>
        <w:t>6.</w:t>
      </w:r>
      <w:r w:rsidRPr="00DB5947">
        <w:rPr>
          <w:rFonts w:ascii="Arial" w:hAnsi="Arial" w:cs="Arial"/>
          <w:noProof/>
          <w:snapToGrid/>
          <w:sz w:val="22"/>
          <w:szCs w:val="22"/>
        </w:rPr>
        <w:tab/>
      </w:r>
      <w:r w:rsidRPr="00DB5947">
        <w:rPr>
          <w:rFonts w:ascii="Arial" w:hAnsi="Arial" w:cs="Arial"/>
          <w:noProof/>
          <w:sz w:val="22"/>
          <w:szCs w:val="22"/>
          <w:lang w:val="pt-BR"/>
        </w:rPr>
        <w:t>Outros Requisitos do Produto</w:t>
      </w:r>
      <w:r w:rsidRPr="00DB5947">
        <w:rPr>
          <w:rFonts w:ascii="Arial" w:hAnsi="Arial" w:cs="Arial"/>
          <w:noProof/>
          <w:sz w:val="22"/>
          <w:szCs w:val="22"/>
        </w:rPr>
        <w:tab/>
      </w:r>
      <w:r w:rsidR="005E33E1" w:rsidRPr="00DB5947">
        <w:rPr>
          <w:rFonts w:ascii="Arial" w:hAnsi="Arial" w:cs="Arial"/>
          <w:noProof/>
          <w:sz w:val="22"/>
          <w:szCs w:val="22"/>
        </w:rPr>
        <w:t>7</w:t>
      </w:r>
    </w:p>
    <w:p w:rsidR="0053750A" w:rsidRDefault="0032523D">
      <w:pPr>
        <w:pStyle w:val="Ttulo"/>
        <w:rPr>
          <w:rFonts w:cs="Arial"/>
          <w:sz w:val="22"/>
          <w:szCs w:val="22"/>
        </w:rPr>
      </w:pPr>
      <w:r w:rsidRPr="00DB5947">
        <w:rPr>
          <w:rFonts w:cs="Arial"/>
          <w:sz w:val="22"/>
          <w:szCs w:val="22"/>
        </w:rPr>
        <w:fldChar w:fldCharType="end"/>
      </w:r>
    </w:p>
    <w:p w:rsidR="0053750A" w:rsidRPr="0053750A" w:rsidRDefault="0053750A" w:rsidP="0053750A"/>
    <w:p w:rsidR="0053750A" w:rsidRPr="0053750A" w:rsidRDefault="0053750A" w:rsidP="0053750A"/>
    <w:p w:rsidR="0053750A" w:rsidRDefault="0053750A" w:rsidP="0053750A">
      <w:pPr>
        <w:pStyle w:val="Ttulo"/>
        <w:tabs>
          <w:tab w:val="left" w:pos="5685"/>
        </w:tabs>
        <w:jc w:val="left"/>
      </w:pPr>
      <w:r>
        <w:tab/>
      </w:r>
    </w:p>
    <w:p w:rsidR="0030646B" w:rsidRPr="00DB5947" w:rsidRDefault="0032523D">
      <w:pPr>
        <w:pStyle w:val="Ttulo"/>
        <w:rPr>
          <w:rFonts w:cs="Arial"/>
          <w:sz w:val="22"/>
          <w:szCs w:val="22"/>
        </w:rPr>
      </w:pPr>
      <w:bookmarkStart w:id="0" w:name="_GoBack"/>
      <w:bookmarkEnd w:id="0"/>
      <w:r w:rsidRPr="0053750A">
        <w:br w:type="page"/>
      </w:r>
      <w:r w:rsidRPr="00DB5947">
        <w:rPr>
          <w:rFonts w:cs="Arial"/>
          <w:sz w:val="22"/>
          <w:szCs w:val="22"/>
        </w:rPr>
        <w:lastRenderedPageBreak/>
        <w:fldChar w:fldCharType="begin"/>
      </w:r>
      <w:r w:rsidRPr="00DB5947">
        <w:rPr>
          <w:rFonts w:cs="Arial"/>
          <w:sz w:val="22"/>
          <w:szCs w:val="22"/>
        </w:rPr>
        <w:instrText xml:space="preserve"> TITLE  \* MERGEFORMAT </w:instrText>
      </w:r>
      <w:r w:rsidRPr="00DB5947">
        <w:rPr>
          <w:rFonts w:cs="Arial"/>
          <w:sz w:val="22"/>
          <w:szCs w:val="22"/>
        </w:rPr>
        <w:fldChar w:fldCharType="separate"/>
      </w:r>
      <w:proofErr w:type="spellStart"/>
      <w:r w:rsidR="00AE5E1E" w:rsidRPr="00DB5947">
        <w:rPr>
          <w:rFonts w:cs="Arial"/>
          <w:sz w:val="22"/>
          <w:szCs w:val="22"/>
        </w:rPr>
        <w:t>Visão</w:t>
      </w:r>
      <w:proofErr w:type="spellEnd"/>
      <w:r w:rsidR="00AE5E1E" w:rsidRPr="00DB5947">
        <w:rPr>
          <w:rFonts w:cs="Arial"/>
          <w:sz w:val="22"/>
          <w:szCs w:val="22"/>
        </w:rPr>
        <w:t xml:space="preserve"> (Projeto </w:t>
      </w:r>
      <w:proofErr w:type="spellStart"/>
      <w:r w:rsidR="00AE5E1E" w:rsidRPr="00DB5947">
        <w:rPr>
          <w:rFonts w:cs="Arial"/>
          <w:sz w:val="22"/>
          <w:szCs w:val="22"/>
        </w:rPr>
        <w:t>Pequeno</w:t>
      </w:r>
      <w:proofErr w:type="spellEnd"/>
      <w:r w:rsidR="00AE5E1E" w:rsidRPr="00DB5947">
        <w:rPr>
          <w:rFonts w:cs="Arial"/>
          <w:sz w:val="22"/>
          <w:szCs w:val="22"/>
        </w:rPr>
        <w:t>)</w:t>
      </w:r>
      <w:r w:rsidRPr="00DB5947">
        <w:rPr>
          <w:rFonts w:cs="Arial"/>
          <w:sz w:val="22"/>
          <w:szCs w:val="22"/>
        </w:rPr>
        <w:fldChar w:fldCharType="end"/>
      </w:r>
    </w:p>
    <w:p w:rsidR="00481DD1" w:rsidRPr="00DB5947" w:rsidRDefault="0032523D" w:rsidP="00481DD1">
      <w:pPr>
        <w:pStyle w:val="Ttulo1"/>
        <w:ind w:left="1080" w:hanging="360"/>
        <w:rPr>
          <w:rFonts w:cs="Arial"/>
          <w:sz w:val="22"/>
          <w:szCs w:val="22"/>
          <w:lang w:val="pt-BR"/>
        </w:rPr>
      </w:pPr>
      <w:bookmarkStart w:id="1" w:name="_Toc512930904"/>
      <w:bookmarkStart w:id="2" w:name="_Toc456600917"/>
      <w:bookmarkStart w:id="3" w:name="_Toc456598586"/>
      <w:bookmarkStart w:id="4" w:name="_Toc18208263"/>
      <w:bookmarkStart w:id="5" w:name="_Toc452813577"/>
      <w:bookmarkStart w:id="6" w:name="_Toc436203377"/>
      <w:r w:rsidRPr="00DB5947">
        <w:rPr>
          <w:rFonts w:cs="Arial"/>
          <w:sz w:val="22"/>
          <w:szCs w:val="22"/>
        </w:rPr>
        <w:t>Introdução</w:t>
      </w:r>
      <w:bookmarkEnd w:id="1"/>
      <w:bookmarkEnd w:id="2"/>
      <w:bookmarkEnd w:id="3"/>
      <w:bookmarkEnd w:id="4"/>
    </w:p>
    <w:p w:rsidR="00481DD1" w:rsidRPr="00DB5947" w:rsidRDefault="0053750A" w:rsidP="00D75F17">
      <w:pPr>
        <w:pStyle w:val="InfoBlue"/>
        <w:rPr>
          <w:rFonts w:ascii="Arial" w:hAnsi="Arial" w:cs="Arial"/>
          <w:i/>
          <w:sz w:val="22"/>
          <w:szCs w:val="22"/>
        </w:rPr>
      </w:pPr>
      <w:r w:rsidRPr="0053750A">
        <w:rPr>
          <w:rFonts w:ascii="Arial" w:hAnsi="Arial" w:cs="Arial"/>
          <w:sz w:val="22"/>
          <w:szCs w:val="22"/>
        </w:rPr>
        <w:t xml:space="preserve">ONG Jovens Ambientalistas </w:t>
      </w:r>
      <w:r>
        <w:rPr>
          <w:rFonts w:ascii="Arial" w:hAnsi="Arial" w:cs="Arial"/>
          <w:sz w:val="22"/>
          <w:szCs w:val="22"/>
        </w:rPr>
        <w:t>t</w:t>
      </w:r>
      <w:r w:rsidR="00481DD1" w:rsidRPr="00DB5947">
        <w:rPr>
          <w:rFonts w:ascii="Arial" w:hAnsi="Arial" w:cs="Arial"/>
          <w:sz w:val="22"/>
          <w:szCs w:val="22"/>
        </w:rPr>
        <w:t>rata-se de uma instituição que recolhe, educa e oferece formação profissionalizante para jovens sem lar que depois de receberem cursos gratuitos por professores que são ex-alunos, prestam serviços remunerados, fabricando brinquedos “ambientalmente corretos” que são vendidos para o Brasil e o exterior. A instituição vem enfrentando problemas em processos nas áreas de serviços, produtos e controle financeiro.</w:t>
      </w:r>
    </w:p>
    <w:p w:rsidR="0032523D" w:rsidRPr="00DB5947" w:rsidRDefault="0032523D" w:rsidP="00481DD1">
      <w:pPr>
        <w:pStyle w:val="Corpodetexto"/>
        <w:ind w:left="0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 xml:space="preserve">No módulo de serviços necessita-se de um controle em relação as aulas dadas pelos professores aos </w:t>
      </w:r>
      <w:r w:rsidR="0053750A">
        <w:rPr>
          <w:rFonts w:ascii="Arial" w:hAnsi="Arial" w:cs="Arial"/>
          <w:sz w:val="22"/>
          <w:szCs w:val="22"/>
          <w:lang w:val="pt-BR"/>
        </w:rPr>
        <w:t xml:space="preserve">alunos recolhidos, controlando </w:t>
      </w:r>
      <w:r w:rsidRPr="00DB5947">
        <w:rPr>
          <w:rFonts w:ascii="Arial" w:hAnsi="Arial" w:cs="Arial"/>
          <w:sz w:val="22"/>
          <w:szCs w:val="22"/>
          <w:lang w:val="pt-BR"/>
        </w:rPr>
        <w:t>horários de aulas,</w:t>
      </w:r>
      <w:r w:rsidR="00610344" w:rsidRPr="00DB5947">
        <w:rPr>
          <w:rFonts w:ascii="Arial" w:hAnsi="Arial" w:cs="Arial"/>
          <w:sz w:val="22"/>
          <w:szCs w:val="22"/>
          <w:lang w:val="pt-BR"/>
        </w:rPr>
        <w:t xml:space="preserve"> alunos,</w:t>
      </w:r>
      <w:r w:rsidRPr="00DB5947">
        <w:rPr>
          <w:rFonts w:ascii="Arial" w:hAnsi="Arial" w:cs="Arial"/>
          <w:sz w:val="22"/>
          <w:szCs w:val="22"/>
          <w:lang w:val="pt-BR"/>
        </w:rPr>
        <w:t xml:space="preserve"> matérias dadas e carga horária de cada professor pois com o aumento da instituição </w:t>
      </w:r>
      <w:r w:rsidR="00FE34CD" w:rsidRPr="00DB5947">
        <w:rPr>
          <w:rFonts w:ascii="Arial" w:hAnsi="Arial" w:cs="Arial"/>
          <w:sz w:val="22"/>
          <w:szCs w:val="22"/>
          <w:lang w:val="pt-BR"/>
        </w:rPr>
        <w:t>houve a perda</w:t>
      </w:r>
      <w:r w:rsidRPr="00DB5947">
        <w:rPr>
          <w:rFonts w:ascii="Arial" w:hAnsi="Arial" w:cs="Arial"/>
          <w:sz w:val="22"/>
          <w:szCs w:val="22"/>
          <w:lang w:val="pt-BR"/>
        </w:rPr>
        <w:t xml:space="preserve"> </w:t>
      </w:r>
      <w:r w:rsidR="00FE34CD" w:rsidRPr="00DB5947">
        <w:rPr>
          <w:rFonts w:ascii="Arial" w:hAnsi="Arial" w:cs="Arial"/>
          <w:sz w:val="22"/>
          <w:szCs w:val="22"/>
          <w:lang w:val="pt-BR"/>
        </w:rPr>
        <w:t>d</w:t>
      </w:r>
      <w:r w:rsidRPr="00DB5947">
        <w:rPr>
          <w:rFonts w:ascii="Arial" w:hAnsi="Arial" w:cs="Arial"/>
          <w:sz w:val="22"/>
          <w:szCs w:val="22"/>
          <w:lang w:val="pt-BR"/>
        </w:rPr>
        <w:t xml:space="preserve">o controle desses dados que </w:t>
      </w:r>
      <w:r w:rsidR="00FE34CD" w:rsidRPr="00DB5947">
        <w:rPr>
          <w:rFonts w:ascii="Arial" w:hAnsi="Arial" w:cs="Arial"/>
          <w:sz w:val="22"/>
          <w:szCs w:val="22"/>
          <w:lang w:val="pt-BR"/>
        </w:rPr>
        <w:t>são</w:t>
      </w:r>
      <w:r w:rsidRPr="00DB5947">
        <w:rPr>
          <w:rFonts w:ascii="Arial" w:hAnsi="Arial" w:cs="Arial"/>
          <w:sz w:val="22"/>
          <w:szCs w:val="22"/>
          <w:lang w:val="pt-BR"/>
        </w:rPr>
        <w:t xml:space="preserve"> feit</w:t>
      </w:r>
      <w:r w:rsidR="00FE34CD" w:rsidRPr="00DB5947">
        <w:rPr>
          <w:rFonts w:ascii="Arial" w:hAnsi="Arial" w:cs="Arial"/>
          <w:sz w:val="22"/>
          <w:szCs w:val="22"/>
          <w:lang w:val="pt-BR"/>
        </w:rPr>
        <w:t>o</w:t>
      </w:r>
      <w:r w:rsidRPr="00DB5947">
        <w:rPr>
          <w:rFonts w:ascii="Arial" w:hAnsi="Arial" w:cs="Arial"/>
          <w:sz w:val="22"/>
          <w:szCs w:val="22"/>
          <w:lang w:val="pt-BR"/>
        </w:rPr>
        <w:t>s por meio de anotações.</w:t>
      </w:r>
    </w:p>
    <w:p w:rsidR="0032523D" w:rsidRPr="00DB5947" w:rsidRDefault="0032523D" w:rsidP="00481DD1">
      <w:pPr>
        <w:pStyle w:val="Corpodetexto"/>
        <w:ind w:left="0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No módulo de produtos necessita-se</w:t>
      </w:r>
      <w:r w:rsidR="0041333E" w:rsidRPr="00DB5947">
        <w:rPr>
          <w:rFonts w:ascii="Arial" w:hAnsi="Arial" w:cs="Arial"/>
          <w:sz w:val="22"/>
          <w:szCs w:val="22"/>
          <w:lang w:val="pt-BR"/>
        </w:rPr>
        <w:t xml:space="preserve"> de um controle de estoque</w:t>
      </w:r>
      <w:r w:rsidR="00FE34CD" w:rsidRPr="00DB5947">
        <w:rPr>
          <w:rFonts w:ascii="Arial" w:hAnsi="Arial" w:cs="Arial"/>
          <w:sz w:val="22"/>
          <w:szCs w:val="22"/>
          <w:lang w:val="pt-BR"/>
        </w:rPr>
        <w:t xml:space="preserve"> e qual aluno montou o produto pois com o aumento da instituição houve a perda do controle desses dados que também são feitos por meio de anotações.</w:t>
      </w:r>
    </w:p>
    <w:p w:rsidR="0041333E" w:rsidRPr="00DB5947" w:rsidRDefault="0041333E" w:rsidP="00481DD1">
      <w:pPr>
        <w:pStyle w:val="Corpodetexto"/>
        <w:ind w:left="0"/>
        <w:rPr>
          <w:rFonts w:ascii="Arial" w:hAnsi="Arial" w:cs="Arial"/>
          <w:sz w:val="22"/>
          <w:szCs w:val="22"/>
          <w:u w:val="single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No módulo financeiro necessita-se de um controle de contas a pagar, contas a receber e emissão de boletos por DDA</w:t>
      </w:r>
      <w:r w:rsidR="00073893" w:rsidRPr="00DB5947">
        <w:rPr>
          <w:rFonts w:ascii="Arial" w:hAnsi="Arial" w:cs="Arial"/>
          <w:sz w:val="22"/>
          <w:szCs w:val="22"/>
          <w:lang w:val="pt-BR"/>
        </w:rPr>
        <w:t>. O controle contas a pagar e contas a receber é feito por meio de anotações em caderno no formato de fluxo de dados o que se torna inviável e improdutivo. Os recebimentos são feitos apenas em dinheiro, a implementação do DDA possibilitará a emissão e envio de boletos aos clientes.</w:t>
      </w:r>
    </w:p>
    <w:p w:rsidR="0030646B" w:rsidRPr="00DB5947" w:rsidRDefault="0032523D">
      <w:pPr>
        <w:pStyle w:val="Ttulo2"/>
        <w:rPr>
          <w:rFonts w:cs="Arial"/>
          <w:sz w:val="22"/>
          <w:szCs w:val="22"/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18208264"/>
      <w:r w:rsidRPr="00DB5947">
        <w:rPr>
          <w:rFonts w:cs="Arial"/>
          <w:sz w:val="22"/>
          <w:szCs w:val="22"/>
          <w:lang w:val="pt-BR"/>
        </w:rPr>
        <w:t>Referências</w:t>
      </w:r>
      <w:bookmarkEnd w:id="7"/>
      <w:bookmarkEnd w:id="8"/>
      <w:bookmarkEnd w:id="9"/>
      <w:bookmarkEnd w:id="10"/>
    </w:p>
    <w:p w:rsidR="0030646B" w:rsidRPr="00DB5947" w:rsidRDefault="00F64016" w:rsidP="00F64016">
      <w:pPr>
        <w:pStyle w:val="Ttulo1"/>
        <w:numPr>
          <w:ilvl w:val="0"/>
          <w:numId w:val="0"/>
        </w:numPr>
        <w:rPr>
          <w:rFonts w:cs="Arial"/>
          <w:b w:val="0"/>
          <w:bCs w:val="0"/>
          <w:sz w:val="22"/>
          <w:szCs w:val="22"/>
          <w:lang w:val="pt-BR"/>
        </w:rPr>
      </w:pPr>
      <w:bookmarkStart w:id="11" w:name="_Toc512930906"/>
      <w:bookmarkStart w:id="12" w:name="_Toc18208265"/>
      <w:r w:rsidRPr="00DB5947">
        <w:rPr>
          <w:rFonts w:cs="Arial"/>
          <w:b w:val="0"/>
          <w:bCs w:val="0"/>
          <w:sz w:val="22"/>
          <w:szCs w:val="22"/>
          <w:lang w:val="pt-BR"/>
        </w:rPr>
        <w:t>Orientações para a disciplina de Atividades Práticas Supervisionadas</w:t>
      </w:r>
      <w:bookmarkEnd w:id="5"/>
      <w:bookmarkEnd w:id="6"/>
      <w:bookmarkEnd w:id="11"/>
      <w:bookmarkEnd w:id="12"/>
      <w:r w:rsidR="00B9478F" w:rsidRPr="00DB5947">
        <w:rPr>
          <w:rFonts w:cs="Arial"/>
          <w:b w:val="0"/>
          <w:bCs w:val="0"/>
          <w:sz w:val="22"/>
          <w:szCs w:val="22"/>
          <w:lang w:val="pt-BR"/>
        </w:rPr>
        <w:t xml:space="preserve"> 6º/7º Ciência da Computação (CC)</w:t>
      </w:r>
      <w:r w:rsidR="00D53296" w:rsidRPr="00DB5947">
        <w:rPr>
          <w:rFonts w:cs="Arial"/>
          <w:b w:val="0"/>
          <w:bCs w:val="0"/>
          <w:sz w:val="22"/>
          <w:szCs w:val="22"/>
          <w:lang w:val="pt-BR"/>
        </w:rPr>
        <w:t>, 1</w:t>
      </w:r>
      <w:r w:rsidRPr="00DB5947">
        <w:rPr>
          <w:rFonts w:cs="Arial"/>
          <w:b w:val="0"/>
          <w:bCs w:val="0"/>
          <w:sz w:val="22"/>
          <w:szCs w:val="22"/>
          <w:lang w:val="pt-BR"/>
        </w:rPr>
        <w:t>6/04/2018</w:t>
      </w:r>
      <w:r w:rsidR="00B9478F" w:rsidRPr="00DB5947">
        <w:rPr>
          <w:rFonts w:cs="Arial"/>
          <w:b w:val="0"/>
          <w:bCs w:val="0"/>
          <w:sz w:val="22"/>
          <w:szCs w:val="22"/>
          <w:lang w:val="pt-BR"/>
        </w:rPr>
        <w:t>.</w:t>
      </w:r>
    </w:p>
    <w:p w:rsidR="00831C23" w:rsidRPr="00DB5947" w:rsidRDefault="00831C23" w:rsidP="00831C23">
      <w:pPr>
        <w:pStyle w:val="Ttulo1"/>
        <w:ind w:left="1080" w:hanging="360"/>
        <w:rPr>
          <w:rFonts w:cs="Arial"/>
          <w:sz w:val="22"/>
          <w:szCs w:val="22"/>
          <w:lang w:val="pt-BR"/>
        </w:rPr>
      </w:pPr>
      <w:r w:rsidRPr="00DB5947">
        <w:rPr>
          <w:rFonts w:cs="Arial"/>
          <w:sz w:val="22"/>
          <w:szCs w:val="22"/>
          <w:lang w:val="pt-BR"/>
        </w:rPr>
        <w:t>Posicionamento</w:t>
      </w:r>
    </w:p>
    <w:p w:rsidR="00831C23" w:rsidRPr="00DB5947" w:rsidRDefault="00831C23" w:rsidP="00831C23">
      <w:pPr>
        <w:pStyle w:val="Ttulo2"/>
        <w:rPr>
          <w:rFonts w:cs="Arial"/>
          <w:sz w:val="22"/>
          <w:szCs w:val="22"/>
          <w:lang w:val="pt-BR"/>
        </w:rPr>
      </w:pPr>
      <w:bookmarkStart w:id="13" w:name="_Toc512930907"/>
      <w:bookmarkStart w:id="14" w:name="_Toc452813579"/>
      <w:bookmarkStart w:id="15" w:name="_Toc436203379"/>
      <w:bookmarkStart w:id="16" w:name="_Toc18208266"/>
      <w:r w:rsidRPr="00DB5947">
        <w:rPr>
          <w:rFonts w:cs="Arial"/>
          <w:sz w:val="22"/>
          <w:szCs w:val="22"/>
          <w:lang w:val="pt-BR"/>
        </w:rPr>
        <w:t>Descrição do Problema</w:t>
      </w:r>
      <w:bookmarkEnd w:id="13"/>
      <w:bookmarkEnd w:id="14"/>
      <w:bookmarkEnd w:id="15"/>
      <w:bookmarkEnd w:id="16"/>
    </w:p>
    <w:p w:rsidR="00B9478F" w:rsidRPr="00DB5947" w:rsidRDefault="00B9478F" w:rsidP="00B9478F">
      <w:pPr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646B" w:rsidRPr="00DB59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B9478F" w:rsidP="00D75F17">
            <w:pPr>
              <w:pStyle w:val="InfoBlue"/>
              <w:rPr>
                <w:rFonts w:ascii="Arial" w:hAnsi="Arial" w:cs="Arial"/>
                <w:i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Grande volume de informações para se controlar</w:t>
            </w:r>
          </w:p>
        </w:tc>
      </w:tr>
      <w:tr w:rsidR="00D53296" w:rsidRPr="00DB59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B9478F" w:rsidP="00D75F17">
            <w:pPr>
              <w:pStyle w:val="InfoBlue"/>
              <w:rPr>
                <w:rFonts w:ascii="Arial" w:hAnsi="Arial" w:cs="Arial"/>
                <w:i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Setor financeiro, professores</w:t>
            </w:r>
            <w:r w:rsidR="00727794" w:rsidRPr="00DB5947">
              <w:rPr>
                <w:rFonts w:ascii="Arial" w:hAnsi="Arial" w:cs="Arial"/>
                <w:sz w:val="22"/>
                <w:szCs w:val="22"/>
              </w:rPr>
              <w:t>, administração em geral</w:t>
            </w:r>
          </w:p>
        </w:tc>
      </w:tr>
      <w:tr w:rsidR="00D53296" w:rsidRPr="00DB59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B9478F" w:rsidP="00D75F17">
            <w:pPr>
              <w:pStyle w:val="InfoBlue"/>
              <w:rPr>
                <w:rFonts w:ascii="Arial" w:hAnsi="Arial" w:cs="Arial"/>
                <w:i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Perda de informações</w:t>
            </w:r>
            <w:r w:rsidR="00D53296" w:rsidRPr="00DB5947">
              <w:rPr>
                <w:rFonts w:ascii="Arial" w:hAnsi="Arial" w:cs="Arial"/>
                <w:sz w:val="22"/>
                <w:szCs w:val="22"/>
              </w:rPr>
              <w:t xml:space="preserve"> devido ao controle manual das mesmas</w:t>
            </w:r>
          </w:p>
        </w:tc>
      </w:tr>
      <w:tr w:rsidR="0030646B" w:rsidRPr="00DB59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ind w:left="7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uma</w:t>
            </w:r>
            <w:proofErr w:type="spellEnd"/>
            <w:r w:rsidRPr="00DB5947">
              <w:rPr>
                <w:rFonts w:ascii="Arial" w:hAnsi="Arial" w:cs="Arial"/>
                <w:sz w:val="22"/>
                <w:szCs w:val="22"/>
              </w:rPr>
              <w:t xml:space="preserve"> boa </w:t>
            </w: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solução</w:t>
            </w:r>
            <w:proofErr w:type="spellEnd"/>
            <w:r w:rsidRPr="00DB59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D53296" w:rsidP="00D75F17">
            <w:pPr>
              <w:pStyle w:val="InfoBlue"/>
              <w:rPr>
                <w:rFonts w:ascii="Arial" w:hAnsi="Arial" w:cs="Arial"/>
                <w:i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Automatizar o controle de informações</w:t>
            </w:r>
          </w:p>
        </w:tc>
      </w:tr>
    </w:tbl>
    <w:p w:rsidR="0030646B" w:rsidRPr="00DB5947" w:rsidRDefault="0032523D" w:rsidP="00D75F17">
      <w:pPr>
        <w:pStyle w:val="Ttulo2"/>
        <w:rPr>
          <w:rFonts w:cs="Arial"/>
          <w:sz w:val="22"/>
          <w:szCs w:val="22"/>
          <w:lang w:val="pt-BR"/>
        </w:rPr>
      </w:pPr>
      <w:bookmarkStart w:id="17" w:name="_Toc512930908"/>
      <w:bookmarkStart w:id="18" w:name="_Toc452813580"/>
      <w:bookmarkStart w:id="19" w:name="_Toc436203380"/>
      <w:bookmarkStart w:id="20" w:name="_Toc425054392"/>
      <w:bookmarkStart w:id="21" w:name="_Toc422186485"/>
      <w:bookmarkStart w:id="22" w:name="_Toc18208267"/>
      <w:r w:rsidRPr="00DB5947">
        <w:rPr>
          <w:rFonts w:cs="Arial"/>
          <w:sz w:val="22"/>
          <w:szCs w:val="22"/>
          <w:lang w:val="pt-BR"/>
        </w:rPr>
        <w:t>Sentença de Posição do Produto</w:t>
      </w:r>
      <w:bookmarkEnd w:id="17"/>
      <w:bookmarkEnd w:id="18"/>
      <w:bookmarkEnd w:id="19"/>
      <w:bookmarkEnd w:id="20"/>
      <w:bookmarkEnd w:id="21"/>
      <w:bookmarkEnd w:id="22"/>
    </w:p>
    <w:p w:rsidR="004A3F08" w:rsidRPr="00DB5947" w:rsidRDefault="004A3F08" w:rsidP="004A3F08">
      <w:pPr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0646B" w:rsidRPr="00DB594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DE5A8D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ONGs</w:t>
            </w:r>
          </w:p>
        </w:tc>
      </w:tr>
      <w:tr w:rsidR="0030646B" w:rsidRPr="00DB59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DE5A8D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Controle de informações</w:t>
            </w:r>
          </w:p>
        </w:tc>
      </w:tr>
      <w:tr w:rsidR="0030646B" w:rsidRPr="00DB59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DE5A8D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Gestor de ONGs</w:t>
            </w:r>
          </w:p>
        </w:tc>
      </w:tr>
      <w:tr w:rsidR="0030646B" w:rsidRPr="00DB59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DE5A8D" w:rsidP="00DE5A8D">
            <w:pPr>
              <w:pStyle w:val="InfoBlue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Gestão de informações financeiras, produtos, serviços.</w:t>
            </w:r>
          </w:p>
        </w:tc>
      </w:tr>
      <w:tr w:rsidR="0030646B" w:rsidRPr="00DB59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keepNext/>
              <w:ind w:left="72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sz w:val="22"/>
                <w:szCs w:val="22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0646B" w:rsidRPr="00DB5947" w:rsidRDefault="00DE5A8D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Sistemas burocráticos de difícil interação</w:t>
            </w:r>
          </w:p>
        </w:tc>
      </w:tr>
      <w:tr w:rsidR="0030646B" w:rsidRPr="00DB594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0646B" w:rsidRPr="00DB5947" w:rsidRDefault="0032523D">
            <w:pPr>
              <w:pStyle w:val="Corpodetexto"/>
              <w:ind w:left="7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Nosso</w:t>
            </w:r>
            <w:proofErr w:type="spellEnd"/>
            <w:r w:rsidRPr="00DB59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0646B" w:rsidRPr="00DB5947" w:rsidRDefault="00DE5A8D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Simplicidade, praticidade e geração de boletos DDA</w:t>
            </w:r>
          </w:p>
        </w:tc>
      </w:tr>
    </w:tbl>
    <w:p w:rsidR="0030646B" w:rsidRPr="00DB5947" w:rsidRDefault="0032523D">
      <w:pPr>
        <w:pStyle w:val="Ttulo1"/>
        <w:ind w:left="1080" w:hanging="360"/>
        <w:rPr>
          <w:rFonts w:cs="Arial"/>
          <w:sz w:val="22"/>
          <w:szCs w:val="22"/>
          <w:lang w:val="fr-FR"/>
        </w:rPr>
      </w:pPr>
      <w:bookmarkStart w:id="23" w:name="_Toc512930909"/>
      <w:bookmarkStart w:id="24" w:name="_Toc452813581"/>
      <w:bookmarkStart w:id="25" w:name="_Toc447960005"/>
      <w:bookmarkStart w:id="26" w:name="_Toc18208268"/>
      <w:bookmarkStart w:id="27" w:name="_Toc436203381"/>
      <w:r w:rsidRPr="00DB5947">
        <w:rPr>
          <w:rFonts w:cs="Arial"/>
          <w:sz w:val="22"/>
          <w:szCs w:val="22"/>
          <w:lang w:val="fr-FR"/>
        </w:rPr>
        <w:t>Descrições dos Envolvidos e Usuários</w:t>
      </w:r>
      <w:bookmarkEnd w:id="23"/>
      <w:bookmarkEnd w:id="24"/>
      <w:bookmarkEnd w:id="25"/>
      <w:bookmarkEnd w:id="26"/>
    </w:p>
    <w:p w:rsidR="0030646B" w:rsidRPr="00DB5947" w:rsidRDefault="0006679A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-Analista de contas a pagar: efetua os pagamentos aos fornecedores.</w:t>
      </w:r>
    </w:p>
    <w:p w:rsidR="0006679A" w:rsidRPr="00DB5947" w:rsidRDefault="0006679A" w:rsidP="0006679A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-Analista de contas a receber: controle os recebimentos dos clientes.</w:t>
      </w:r>
    </w:p>
    <w:p w:rsidR="0006679A" w:rsidRPr="00DB5947" w:rsidRDefault="0006679A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-Supervisor financeiro: controla todas as partes financeiras</w:t>
      </w:r>
      <w:r w:rsidR="00F8396D" w:rsidRPr="00DB5947">
        <w:rPr>
          <w:rFonts w:ascii="Arial" w:hAnsi="Arial" w:cs="Arial"/>
          <w:sz w:val="22"/>
          <w:szCs w:val="22"/>
          <w:lang w:val="pt-BR"/>
        </w:rPr>
        <w:t xml:space="preserve"> </w:t>
      </w:r>
      <w:r w:rsidRPr="00DB5947">
        <w:rPr>
          <w:rFonts w:ascii="Arial" w:hAnsi="Arial" w:cs="Arial"/>
          <w:sz w:val="22"/>
          <w:szCs w:val="22"/>
          <w:lang w:val="pt-BR"/>
        </w:rPr>
        <w:t xml:space="preserve">(contas a pagar, receber e </w:t>
      </w:r>
      <w:r w:rsidR="00F8396D" w:rsidRPr="00DB5947">
        <w:rPr>
          <w:rFonts w:ascii="Arial" w:hAnsi="Arial" w:cs="Arial"/>
          <w:sz w:val="22"/>
          <w:szCs w:val="22"/>
          <w:lang w:val="pt-BR"/>
        </w:rPr>
        <w:t>fluxo</w:t>
      </w:r>
      <w:r w:rsidRPr="00DB5947">
        <w:rPr>
          <w:rFonts w:ascii="Arial" w:hAnsi="Arial" w:cs="Arial"/>
          <w:sz w:val="22"/>
          <w:szCs w:val="22"/>
          <w:lang w:val="pt-BR"/>
        </w:rPr>
        <w:t>)</w:t>
      </w:r>
      <w:r w:rsidR="00F8396D" w:rsidRPr="00DB5947">
        <w:rPr>
          <w:rFonts w:ascii="Arial" w:hAnsi="Arial" w:cs="Arial"/>
          <w:sz w:val="22"/>
          <w:szCs w:val="22"/>
          <w:lang w:val="pt-BR"/>
        </w:rPr>
        <w:t>.</w:t>
      </w:r>
    </w:p>
    <w:p w:rsidR="00F8396D" w:rsidRPr="00DB5947" w:rsidRDefault="00AE5E1E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-Professores: a</w:t>
      </w:r>
      <w:r w:rsidR="00F8396D" w:rsidRPr="00DB5947">
        <w:rPr>
          <w:rFonts w:ascii="Arial" w:hAnsi="Arial" w:cs="Arial"/>
          <w:sz w:val="22"/>
          <w:szCs w:val="22"/>
          <w:lang w:val="pt-BR"/>
        </w:rPr>
        <w:t>gendamentos de aulas.</w:t>
      </w:r>
    </w:p>
    <w:p w:rsidR="00F8396D" w:rsidRPr="00DB5947" w:rsidRDefault="00F8396D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-Alunos: fabricam os brinquedos.</w:t>
      </w:r>
    </w:p>
    <w:p w:rsidR="00F8396D" w:rsidRPr="00DB5947" w:rsidRDefault="00F8396D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-Secretária: ajuda com os agendamentos de aulas e vendas.</w:t>
      </w:r>
    </w:p>
    <w:p w:rsidR="00F8396D" w:rsidRPr="00DB5947" w:rsidRDefault="00F8396D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-Vendedor: faz as vendas e controle de estoque.</w:t>
      </w:r>
    </w:p>
    <w:p w:rsidR="00F8396D" w:rsidRPr="00DB5947" w:rsidRDefault="00AE5E1E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-Administrador: f</w:t>
      </w:r>
      <w:r w:rsidR="00F8396D" w:rsidRPr="00DB5947">
        <w:rPr>
          <w:rFonts w:ascii="Arial" w:hAnsi="Arial" w:cs="Arial"/>
          <w:sz w:val="22"/>
          <w:szCs w:val="22"/>
          <w:lang w:val="pt-BR"/>
        </w:rPr>
        <w:t>az o controle geral das operações.</w:t>
      </w:r>
    </w:p>
    <w:p w:rsidR="00AE5E1E" w:rsidRPr="00DB5947" w:rsidRDefault="00AE5E1E" w:rsidP="009A1C3B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 xml:space="preserve">-Diretor: </w:t>
      </w:r>
      <w:r w:rsidR="000B37DB" w:rsidRPr="00DB5947">
        <w:rPr>
          <w:rFonts w:ascii="Arial" w:hAnsi="Arial" w:cs="Arial"/>
          <w:sz w:val="22"/>
          <w:szCs w:val="22"/>
          <w:lang w:val="pt-BR"/>
        </w:rPr>
        <w:t xml:space="preserve">gerencia todos os setores, toma as decisões finais </w:t>
      </w:r>
    </w:p>
    <w:p w:rsidR="00F8396D" w:rsidRPr="00DB5947" w:rsidRDefault="00F8396D" w:rsidP="0006679A">
      <w:pPr>
        <w:pStyle w:val="Corpodetexto"/>
        <w:ind w:left="0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Todos os relacionados acima faziam seus controles por meio de anotações em cadernos.</w:t>
      </w:r>
    </w:p>
    <w:p w:rsidR="0006679A" w:rsidRPr="00DB5947" w:rsidRDefault="0006679A" w:rsidP="0006679A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30646B" w:rsidRPr="00DB5947" w:rsidRDefault="0032523D">
      <w:pPr>
        <w:pStyle w:val="Ttulo2"/>
        <w:rPr>
          <w:rFonts w:cs="Arial"/>
          <w:sz w:val="22"/>
          <w:szCs w:val="22"/>
          <w:lang w:val="pt-BR"/>
        </w:rPr>
      </w:pPr>
      <w:bookmarkStart w:id="28" w:name="_Toc512930910"/>
      <w:bookmarkStart w:id="29" w:name="_Toc452813583"/>
      <w:bookmarkStart w:id="30" w:name="_Toc18208269"/>
      <w:r w:rsidRPr="00DB5947">
        <w:rPr>
          <w:rFonts w:cs="Arial"/>
          <w:sz w:val="22"/>
          <w:szCs w:val="22"/>
          <w:lang w:val="pt-BR"/>
        </w:rPr>
        <w:t>Resumo dos Envolvidos</w:t>
      </w:r>
      <w:bookmarkEnd w:id="28"/>
      <w:bookmarkEnd w:id="29"/>
      <w:bookmarkEnd w:id="30"/>
    </w:p>
    <w:p w:rsidR="0030646B" w:rsidRPr="00DB5947" w:rsidRDefault="0030646B" w:rsidP="00D75F17">
      <w:pPr>
        <w:pStyle w:val="InfoBlue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30646B" w:rsidRPr="00DB594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</w:tr>
      <w:tr w:rsidR="0030646B" w:rsidRPr="00DB594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Aluno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Jovens sem lar que recebem for</w:t>
            </w:r>
            <w:r w:rsidR="001C386F" w:rsidRPr="00DB5947">
              <w:rPr>
                <w:rFonts w:ascii="Arial" w:hAnsi="Arial" w:cs="Arial"/>
                <w:sz w:val="22"/>
                <w:szCs w:val="22"/>
              </w:rPr>
              <w:t>mação profissionalizante da ONG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Após o término do curso prestam serviços remunerados, fabricando brinquedos “ambientalmente corretos” que são vendidos para o Brasil e o exterior</w:t>
            </w:r>
          </w:p>
        </w:tc>
      </w:tr>
      <w:tr w:rsidR="000B37DB" w:rsidRPr="00DB594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Controla todas as operações da empresa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Verifica necessidades dos setores e acompanha o desenv</w:t>
            </w:r>
            <w:r w:rsidR="001C386F" w:rsidRPr="00DB5947">
              <w:rPr>
                <w:rFonts w:ascii="Arial" w:hAnsi="Arial" w:cs="Arial"/>
                <w:sz w:val="22"/>
                <w:szCs w:val="22"/>
              </w:rPr>
              <w:t>olvimento dos jovens resgatados</w:t>
            </w:r>
          </w:p>
        </w:tc>
      </w:tr>
    </w:tbl>
    <w:p w:rsidR="0030646B" w:rsidRPr="00DB5947" w:rsidRDefault="0032523D">
      <w:pPr>
        <w:pStyle w:val="Ttulo2"/>
        <w:rPr>
          <w:rFonts w:cs="Arial"/>
          <w:sz w:val="22"/>
          <w:szCs w:val="22"/>
          <w:lang w:val="fr-FR"/>
        </w:rPr>
      </w:pPr>
      <w:bookmarkStart w:id="31" w:name="_Toc512930911"/>
      <w:bookmarkStart w:id="32" w:name="_Toc452813584"/>
      <w:bookmarkStart w:id="33" w:name="_Toc18208270"/>
      <w:r w:rsidRPr="00DB5947">
        <w:rPr>
          <w:rFonts w:cs="Arial"/>
          <w:sz w:val="22"/>
          <w:szCs w:val="22"/>
          <w:lang w:val="fr-FR"/>
        </w:rPr>
        <w:t>Resumo dos Usuários</w:t>
      </w:r>
      <w:bookmarkEnd w:id="31"/>
      <w:bookmarkEnd w:id="32"/>
      <w:bookmarkEnd w:id="33"/>
    </w:p>
    <w:p w:rsidR="0030646B" w:rsidRPr="00DB5947" w:rsidRDefault="0030646B" w:rsidP="00D75F17">
      <w:pPr>
        <w:pStyle w:val="InfoBlue"/>
        <w:rPr>
          <w:rFonts w:ascii="Arial" w:hAnsi="Arial" w:cs="Arial"/>
          <w:sz w:val="22"/>
          <w:szCs w:val="22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843"/>
        <w:gridCol w:w="3686"/>
        <w:gridCol w:w="1787"/>
      </w:tblGrid>
      <w:tr w:rsidR="0030646B" w:rsidRPr="00DB5947" w:rsidTr="0004193B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Nome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30646B" w:rsidRPr="00DB5947" w:rsidRDefault="0032523D">
            <w:pPr>
              <w:pStyle w:val="Corpodetexto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DB594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Envolvido</w:t>
            </w:r>
          </w:p>
        </w:tc>
      </w:tr>
      <w:tr w:rsidR="0030646B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lastRenderedPageBreak/>
              <w:t xml:space="preserve">Anal. </w:t>
            </w:r>
            <w:proofErr w:type="gramStart"/>
            <w:r w:rsidRPr="00DB5947">
              <w:rPr>
                <w:rFonts w:ascii="Arial" w:hAnsi="Arial" w:cs="Arial"/>
                <w:sz w:val="22"/>
                <w:szCs w:val="22"/>
              </w:rPr>
              <w:t>de</w:t>
            </w:r>
            <w:proofErr w:type="gramEnd"/>
            <w:r w:rsidRPr="00DB5947">
              <w:rPr>
                <w:rFonts w:ascii="Arial" w:hAnsi="Arial" w:cs="Arial"/>
                <w:sz w:val="22"/>
                <w:szCs w:val="22"/>
              </w:rPr>
              <w:t xml:space="preserve"> contas a pagar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1C386F" w:rsidP="001C386F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Efetua operações gerais de pagamentos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1C386F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Pagamentos, impressão de relatórios, conferências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646B" w:rsidRPr="00DB5947" w:rsidRDefault="0030646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7DB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1C386F" w:rsidP="001C386F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 xml:space="preserve">Anal. </w:t>
            </w:r>
            <w:proofErr w:type="gramStart"/>
            <w:r w:rsidRPr="00DB5947">
              <w:rPr>
                <w:rFonts w:ascii="Arial" w:hAnsi="Arial" w:cs="Arial"/>
                <w:sz w:val="22"/>
                <w:szCs w:val="22"/>
              </w:rPr>
              <w:t>de</w:t>
            </w:r>
            <w:proofErr w:type="gramEnd"/>
            <w:r w:rsidRPr="00DB5947">
              <w:rPr>
                <w:rFonts w:ascii="Arial" w:hAnsi="Arial" w:cs="Arial"/>
                <w:sz w:val="22"/>
                <w:szCs w:val="22"/>
              </w:rPr>
              <w:t xml:space="preserve"> contas a receber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1C386F" w:rsidP="001C386F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Efetua operações gerais de recebimentos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1C386F" w:rsidP="001C386F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Concilia</w:t>
            </w:r>
            <w:r w:rsidR="00FB586C" w:rsidRPr="00DB5947">
              <w:rPr>
                <w:rFonts w:ascii="Arial" w:hAnsi="Arial" w:cs="Arial"/>
                <w:sz w:val="22"/>
                <w:szCs w:val="22"/>
              </w:rPr>
              <w:t>ção</w:t>
            </w:r>
            <w:r w:rsidRPr="00DB5947">
              <w:rPr>
                <w:rFonts w:ascii="Arial" w:hAnsi="Arial" w:cs="Arial"/>
                <w:sz w:val="22"/>
                <w:szCs w:val="22"/>
              </w:rPr>
              <w:t xml:space="preserve"> recebimentos, emissão de relatórios e boletos, controle de inadimplentes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86C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1C386F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Supervisor financeiro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1C386F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Controle geral da área financeira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FB586C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 xml:space="preserve">Aprovação de pagamentos, impressão de relatórios, conferências, controle de fluxo de caixa 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37DB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052A3A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Secretária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FB586C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Agendamento de aulas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FB586C" w:rsidP="00610344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Agendament</w:t>
            </w:r>
            <w:r w:rsidR="00610344" w:rsidRPr="00DB5947">
              <w:rPr>
                <w:rFonts w:ascii="Arial" w:hAnsi="Arial" w:cs="Arial"/>
                <w:sz w:val="22"/>
                <w:szCs w:val="22"/>
              </w:rPr>
              <w:t>o de aulas e matérias dadas pelos os professores,</w:t>
            </w:r>
            <w:r w:rsidRPr="00DB5947">
              <w:rPr>
                <w:rFonts w:ascii="Arial" w:hAnsi="Arial" w:cs="Arial"/>
                <w:sz w:val="22"/>
                <w:szCs w:val="22"/>
              </w:rPr>
              <w:t xml:space="preserve"> vendas dos produtos</w:t>
            </w:r>
            <w:r w:rsidR="00610344" w:rsidRPr="00DB5947">
              <w:rPr>
                <w:rFonts w:ascii="Arial" w:hAnsi="Arial" w:cs="Arial"/>
                <w:sz w:val="22"/>
                <w:szCs w:val="22"/>
              </w:rPr>
              <w:t>, cadastro de alunos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B37DB" w:rsidRPr="00DB5947" w:rsidRDefault="000B37DB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586C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Vendedor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Vendas dos brinquedos e controle de estoque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FB586C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Vendas dos produtos, controle de estoque, emissão de relatórios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86C" w:rsidRPr="00DB5947" w:rsidRDefault="00FB586C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8F5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8F5" w:rsidRPr="00DB5947" w:rsidRDefault="008D38F5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Professor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8F5" w:rsidRPr="00DB5947" w:rsidRDefault="008D38F5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Agenda aulas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8F5" w:rsidRPr="00DB5947" w:rsidRDefault="00610344" w:rsidP="00FB586C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Agendamento de aulas e matérias dadas e cadastro de alunos</w:t>
            </w:r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38F5" w:rsidRPr="00DB5947" w:rsidRDefault="008D38F5" w:rsidP="00D75F17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264B" w:rsidRPr="00DB5947" w:rsidTr="0004193B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64B" w:rsidRPr="00DB5947" w:rsidRDefault="00D6264B" w:rsidP="00D6264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Diretor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64B" w:rsidRPr="00DB5947" w:rsidRDefault="00D6264B" w:rsidP="00D6264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>Tomas das decisões finais das operações importantes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64B" w:rsidRPr="00DB5947" w:rsidRDefault="00D6264B" w:rsidP="00D6264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  <w:r w:rsidRPr="00DB5947">
              <w:rPr>
                <w:rFonts w:ascii="Arial" w:hAnsi="Arial" w:cs="Arial"/>
                <w:sz w:val="22"/>
                <w:szCs w:val="22"/>
              </w:rPr>
              <w:t xml:space="preserve">Aprova orçamentos, vendas, projetos, </w:t>
            </w:r>
            <w:proofErr w:type="spellStart"/>
            <w:r w:rsidRPr="00DB5947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264B" w:rsidRPr="00DB5947" w:rsidRDefault="00D6264B" w:rsidP="00D6264B">
            <w:pPr>
              <w:pStyle w:val="InfoBlu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0646B" w:rsidRPr="00DB5947" w:rsidRDefault="0030646B">
      <w:pPr>
        <w:pStyle w:val="Corpodetexto"/>
        <w:rPr>
          <w:rFonts w:ascii="Arial" w:hAnsi="Arial" w:cs="Arial"/>
          <w:sz w:val="22"/>
          <w:szCs w:val="22"/>
          <w:lang w:val="pt-BR"/>
        </w:rPr>
      </w:pPr>
    </w:p>
    <w:p w:rsidR="00FB586C" w:rsidRPr="00DB5947" w:rsidRDefault="0032523D" w:rsidP="00FB586C">
      <w:pPr>
        <w:pStyle w:val="Ttulo2"/>
        <w:rPr>
          <w:rFonts w:cs="Arial"/>
          <w:sz w:val="22"/>
          <w:szCs w:val="22"/>
          <w:lang w:val="pt-BR"/>
        </w:rPr>
      </w:pPr>
      <w:bookmarkStart w:id="34" w:name="_Toc512930912"/>
      <w:bookmarkStart w:id="35" w:name="_Toc452813585"/>
      <w:bookmarkStart w:id="36" w:name="_Toc436203384"/>
      <w:bookmarkStart w:id="37" w:name="_Toc425054386"/>
      <w:bookmarkStart w:id="38" w:name="_Toc422186479"/>
      <w:bookmarkStart w:id="39" w:name="_Toc346297773"/>
      <w:bookmarkStart w:id="40" w:name="_Toc342757864"/>
      <w:bookmarkStart w:id="41" w:name="_Toc18208271"/>
      <w:r w:rsidRPr="00DB5947">
        <w:rPr>
          <w:rFonts w:cs="Arial"/>
          <w:sz w:val="22"/>
          <w:szCs w:val="22"/>
          <w:lang w:val="pt-BR"/>
        </w:rPr>
        <w:t>Ambiente do Usuário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8D38F5" w:rsidRPr="00DB5947" w:rsidRDefault="008D38F5" w:rsidP="008D38F5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O ambiente é formado por 11 pessoas compostas por 1 analista de contas a pagar, 1 analista de contas a receber, 1 supervisor financeiro, 1 secretária, 1 administrador, 1 diretor e 5 professores.</w:t>
      </w:r>
    </w:p>
    <w:p w:rsidR="008D38F5" w:rsidRPr="00DB5947" w:rsidRDefault="008D38F5" w:rsidP="008D38F5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É possível que este número aumente devido crescimento da ONG.</w:t>
      </w:r>
    </w:p>
    <w:p w:rsidR="008D38F5" w:rsidRPr="00DB5947" w:rsidRDefault="008D38F5" w:rsidP="008D38F5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 xml:space="preserve">Atualmente o controle das operações são feitas em anotações em cadernos levando muito tempo para se concretizarem. </w:t>
      </w:r>
    </w:p>
    <w:p w:rsidR="0030646B" w:rsidRPr="00DB5947" w:rsidRDefault="008D38F5" w:rsidP="008D38F5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No ambiente não há nenhum sistema sendo utilizado que necessitará de integração com o Gestor de ONGs.</w:t>
      </w:r>
    </w:p>
    <w:p w:rsidR="008D38F5" w:rsidRPr="00DB5947" w:rsidRDefault="008D38F5" w:rsidP="008D38F5">
      <w:pPr>
        <w:rPr>
          <w:rFonts w:ascii="Arial" w:hAnsi="Arial" w:cs="Arial"/>
          <w:sz w:val="22"/>
          <w:szCs w:val="22"/>
        </w:rPr>
      </w:pPr>
    </w:p>
    <w:p w:rsidR="0030646B" w:rsidRPr="00DB5947" w:rsidRDefault="0032523D">
      <w:pPr>
        <w:pStyle w:val="Ttulo2"/>
        <w:rPr>
          <w:rFonts w:cs="Arial"/>
          <w:sz w:val="22"/>
          <w:szCs w:val="22"/>
          <w:lang w:val="pt-BR"/>
        </w:rPr>
      </w:pPr>
      <w:bookmarkStart w:id="42" w:name="_Toc512930913"/>
      <w:bookmarkStart w:id="43" w:name="_Toc452813588"/>
      <w:bookmarkStart w:id="44" w:name="_Toc18208272"/>
      <w:r w:rsidRPr="00DB5947">
        <w:rPr>
          <w:rFonts w:cs="Arial"/>
          <w:sz w:val="22"/>
          <w:szCs w:val="22"/>
          <w:lang w:val="pt-BR"/>
        </w:rPr>
        <w:t>Resumo das Principais Necessidades dos Envolvidos ou Usuários</w:t>
      </w:r>
      <w:bookmarkEnd w:id="42"/>
      <w:bookmarkEnd w:id="43"/>
      <w:bookmarkEnd w:id="44"/>
    </w:p>
    <w:p w:rsidR="008D38F5" w:rsidRPr="00DB5947" w:rsidRDefault="008D38F5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 xml:space="preserve">Necessidades dos usuários da área financeira são: </w:t>
      </w:r>
      <w:r w:rsidR="00A97CD3" w:rsidRPr="00DB5947">
        <w:rPr>
          <w:rFonts w:ascii="Arial" w:hAnsi="Arial" w:cs="Arial"/>
          <w:sz w:val="22"/>
          <w:szCs w:val="22"/>
          <w:lang w:val="pt-BR"/>
        </w:rPr>
        <w:t>sistema simples que organize automaticamente as informações gerando relatórios para análise dos dados e opção de geração de boletos.</w:t>
      </w:r>
    </w:p>
    <w:p w:rsidR="00A97CD3" w:rsidRPr="00DB5947" w:rsidRDefault="00A97CD3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Necessidades do vendedor são: sistema de controle de estoque e vendas.</w:t>
      </w:r>
    </w:p>
    <w:p w:rsidR="00A97CD3" w:rsidRPr="00DB5947" w:rsidRDefault="00A97CD3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lastRenderedPageBreak/>
        <w:t>Necessidades dos professores: agenda práticas com informações claras sobre as aulas</w:t>
      </w:r>
      <w:r w:rsidR="00580FBE" w:rsidRPr="00DB5947">
        <w:rPr>
          <w:rFonts w:ascii="Arial" w:hAnsi="Arial" w:cs="Arial"/>
          <w:sz w:val="22"/>
          <w:szCs w:val="22"/>
          <w:lang w:val="pt-BR"/>
        </w:rPr>
        <w:t xml:space="preserve"> e cadastro de alunos</w:t>
      </w:r>
      <w:r w:rsidRPr="00DB5947">
        <w:rPr>
          <w:rFonts w:ascii="Arial" w:hAnsi="Arial" w:cs="Arial"/>
          <w:sz w:val="22"/>
          <w:szCs w:val="22"/>
          <w:lang w:val="pt-BR"/>
        </w:rPr>
        <w:t>.</w:t>
      </w:r>
    </w:p>
    <w:p w:rsidR="00A97CD3" w:rsidRPr="00DB5947" w:rsidRDefault="00A97CD3">
      <w:pPr>
        <w:pStyle w:val="Corpodetexto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Necessidades da secretária: como suas tarefas envolvem ajudar o vendedor e professores as necessidades são as mesmas deles.</w:t>
      </w:r>
    </w:p>
    <w:p w:rsidR="0030646B" w:rsidRPr="00DB5947" w:rsidRDefault="0032523D">
      <w:pPr>
        <w:pStyle w:val="Ttulo2"/>
        <w:rPr>
          <w:rFonts w:cs="Arial"/>
          <w:sz w:val="22"/>
          <w:szCs w:val="22"/>
          <w:lang w:val="pt-BR"/>
        </w:rPr>
      </w:pPr>
      <w:bookmarkStart w:id="45" w:name="_Toc512930914"/>
      <w:bookmarkStart w:id="46" w:name="_Toc452813589"/>
      <w:bookmarkStart w:id="47" w:name="_Toc18208273"/>
      <w:r w:rsidRPr="00DB5947">
        <w:rPr>
          <w:rFonts w:cs="Arial"/>
          <w:sz w:val="22"/>
          <w:szCs w:val="22"/>
          <w:lang w:val="pt-BR"/>
        </w:rPr>
        <w:t>Alternativas e Concorrência</w:t>
      </w:r>
      <w:bookmarkEnd w:id="45"/>
      <w:bookmarkEnd w:id="46"/>
      <w:bookmarkEnd w:id="47"/>
    </w:p>
    <w:p w:rsidR="0030646B" w:rsidRPr="00DB5947" w:rsidRDefault="00A97CD3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-Pontos fortes: controle da área fiscal e contábil.</w:t>
      </w:r>
    </w:p>
    <w:p w:rsidR="00A97CD3" w:rsidRPr="00DB5947" w:rsidRDefault="00A97CD3" w:rsidP="00A97CD3">
      <w:pPr>
        <w:pStyle w:val="Corpodetexto"/>
        <w:ind w:left="0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-Pontos fracos: sistema burocrático e de difícil aprendizado.</w:t>
      </w:r>
    </w:p>
    <w:p w:rsidR="0030646B" w:rsidRPr="00DB5947" w:rsidRDefault="0032523D">
      <w:pPr>
        <w:pStyle w:val="Ttulo1"/>
        <w:ind w:left="1080" w:hanging="360"/>
        <w:rPr>
          <w:rFonts w:cs="Arial"/>
          <w:sz w:val="22"/>
          <w:szCs w:val="22"/>
          <w:lang w:val="pt-BR"/>
        </w:rPr>
      </w:pPr>
      <w:bookmarkStart w:id="48" w:name="_Toc512930915"/>
      <w:bookmarkStart w:id="49" w:name="_Toc452813590"/>
      <w:bookmarkStart w:id="50" w:name="_Toc436203387"/>
      <w:bookmarkStart w:id="51" w:name="_Toc18208274"/>
      <w:bookmarkEnd w:id="27"/>
      <w:r w:rsidRPr="00DB5947">
        <w:rPr>
          <w:rFonts w:cs="Arial"/>
          <w:sz w:val="22"/>
          <w:szCs w:val="22"/>
          <w:lang w:val="pt-BR"/>
        </w:rPr>
        <w:t>Visão Geral do Produ</w:t>
      </w:r>
      <w:bookmarkEnd w:id="48"/>
      <w:bookmarkEnd w:id="49"/>
      <w:bookmarkEnd w:id="50"/>
      <w:bookmarkEnd w:id="51"/>
      <w:r w:rsidRPr="00DB5947">
        <w:rPr>
          <w:rFonts w:cs="Arial"/>
          <w:sz w:val="22"/>
          <w:szCs w:val="22"/>
          <w:lang w:val="pt-BR"/>
        </w:rPr>
        <w:t>to</w:t>
      </w:r>
    </w:p>
    <w:p w:rsidR="0030646B" w:rsidRPr="00DB5947" w:rsidRDefault="0032523D">
      <w:pPr>
        <w:pStyle w:val="Ttulo2"/>
        <w:rPr>
          <w:rFonts w:cs="Arial"/>
          <w:sz w:val="22"/>
          <w:szCs w:val="22"/>
          <w:lang w:val="pt-BR"/>
        </w:rPr>
      </w:pPr>
      <w:bookmarkStart w:id="52" w:name="_Toc512930916"/>
      <w:bookmarkStart w:id="53" w:name="_Toc452813591"/>
      <w:bookmarkStart w:id="54" w:name="_Toc436203388"/>
      <w:bookmarkStart w:id="55" w:name="_Toc425054391"/>
      <w:bookmarkStart w:id="56" w:name="_Toc422186484"/>
      <w:bookmarkStart w:id="57" w:name="_Toc346297778"/>
      <w:bookmarkStart w:id="58" w:name="_Toc342757867"/>
      <w:bookmarkStart w:id="59" w:name="_Toc339784266"/>
      <w:bookmarkStart w:id="60" w:name="_Toc339783677"/>
      <w:bookmarkStart w:id="61" w:name="_Toc323533353"/>
      <w:bookmarkStart w:id="62" w:name="_Toc320279476"/>
      <w:bookmarkStart w:id="63" w:name="_Toc320274603"/>
      <w:bookmarkStart w:id="64" w:name="_Toc318088998"/>
      <w:bookmarkStart w:id="65" w:name="_Toc18208275"/>
      <w:r w:rsidRPr="00DB5947">
        <w:rPr>
          <w:rFonts w:cs="Arial"/>
          <w:sz w:val="22"/>
          <w:szCs w:val="22"/>
          <w:lang w:val="pt-BR"/>
        </w:rPr>
        <w:t>Perspectiva do Produto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30646B" w:rsidRPr="00DB5947" w:rsidRDefault="00A97CD3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Sistema completo moldado para as necessidades específicas da ONG Jovens Ambientalistas com o intuito de satisfazer as necessidades das áreas financeira, vendas e controle de serviços.</w:t>
      </w:r>
    </w:p>
    <w:p w:rsidR="00A97CD3" w:rsidRPr="00DB5947" w:rsidRDefault="007C3791" w:rsidP="00A97CD3">
      <w:pPr>
        <w:pStyle w:val="Corpodetexto"/>
        <w:ind w:left="0"/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O sistema tem o intuído de gerar o menos telas possíveis para o usuário facilitando e simplificando seu trabalho.</w:t>
      </w:r>
    </w:p>
    <w:p w:rsidR="0030646B" w:rsidRPr="00DB5947" w:rsidRDefault="0032523D">
      <w:pPr>
        <w:pStyle w:val="Ttulo2"/>
        <w:rPr>
          <w:rFonts w:cs="Arial"/>
          <w:sz w:val="22"/>
          <w:szCs w:val="22"/>
          <w:lang w:val="pt-BR"/>
        </w:rPr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r w:rsidRPr="00DB5947">
        <w:rPr>
          <w:rFonts w:cs="Arial"/>
          <w:sz w:val="22"/>
          <w:szCs w:val="22"/>
          <w:lang w:val="pt-BR"/>
        </w:rPr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30646B" w:rsidRPr="00DB5947" w:rsidRDefault="007C3791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Alteração no sistema de DDA dos bancos poderá afetar a emissão dos boletos por DDA no sistema.</w:t>
      </w:r>
    </w:p>
    <w:p w:rsidR="0030646B" w:rsidRPr="00DB5947" w:rsidRDefault="0032523D">
      <w:pPr>
        <w:pStyle w:val="Ttulo1"/>
        <w:ind w:left="1080" w:hanging="360"/>
        <w:rPr>
          <w:rFonts w:cs="Arial"/>
          <w:sz w:val="22"/>
          <w:szCs w:val="22"/>
          <w:lang w:val="pt-BR"/>
        </w:rPr>
      </w:pPr>
      <w:bookmarkStart w:id="80" w:name="_Toc512930918"/>
      <w:bookmarkStart w:id="81" w:name="_Toc452813596"/>
      <w:bookmarkStart w:id="82" w:name="_Toc436203402"/>
      <w:bookmarkStart w:id="83" w:name="_Toc18208277"/>
      <w:r w:rsidRPr="00DB5947">
        <w:rPr>
          <w:rFonts w:cs="Arial"/>
          <w:sz w:val="22"/>
          <w:szCs w:val="22"/>
          <w:lang w:val="pt-BR"/>
        </w:rPr>
        <w:t>Recursos do Produto</w:t>
      </w:r>
      <w:bookmarkEnd w:id="80"/>
      <w:bookmarkEnd w:id="81"/>
      <w:bookmarkEnd w:id="82"/>
      <w:bookmarkEnd w:id="83"/>
    </w:p>
    <w:p w:rsidR="00A36D38" w:rsidRPr="00DB5947" w:rsidRDefault="00A36D38" w:rsidP="00A36D38">
      <w:pPr>
        <w:pStyle w:val="Ttulo2"/>
        <w:rPr>
          <w:rFonts w:cs="Arial"/>
          <w:sz w:val="22"/>
          <w:szCs w:val="22"/>
          <w:lang w:val="pt-BR"/>
        </w:rPr>
      </w:pPr>
      <w:r w:rsidRPr="00DB5947">
        <w:rPr>
          <w:rFonts w:cs="Arial"/>
          <w:sz w:val="22"/>
          <w:szCs w:val="22"/>
          <w:lang w:val="pt-BR"/>
        </w:rPr>
        <w:t>Financeiro</w:t>
      </w:r>
    </w:p>
    <w:p w:rsidR="00A36D38" w:rsidRPr="00DB5947" w:rsidRDefault="00A36D38" w:rsidP="00A36D38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-Seleção de contas a pagar: onde o usuário consultar, alterar, pagar, emitir relatórios das despesas da empresa.</w:t>
      </w:r>
    </w:p>
    <w:p w:rsidR="00A36D38" w:rsidRPr="00DB5947" w:rsidRDefault="00A36D38" w:rsidP="00A36D38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-Seleção de contas a receber: onde o usuário consultar, alterar, conciliar, emitir relatórios dos recebimentos da empresa e emitir boletos para envio por e-mail ou DDA.</w:t>
      </w:r>
    </w:p>
    <w:p w:rsidR="00A36D38" w:rsidRPr="00DB5947" w:rsidRDefault="00A36D38" w:rsidP="00A36D38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-Fluxo de caixa: onde é possível ver as despesas pagas, não pagas, recebimentos pendentes e já recebido, previsões de pagamentos, etc.</w:t>
      </w:r>
    </w:p>
    <w:p w:rsidR="00A36D38" w:rsidRPr="00DB5947" w:rsidRDefault="00A36D38" w:rsidP="00A36D38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Cadastro de cliente</w:t>
      </w:r>
      <w:r w:rsidR="00BB400C" w:rsidRPr="00DB5947">
        <w:rPr>
          <w:rFonts w:ascii="Arial" w:hAnsi="Arial" w:cs="Arial"/>
          <w:sz w:val="22"/>
          <w:szCs w:val="22"/>
          <w:lang w:val="pt-BR"/>
        </w:rPr>
        <w:t>s</w:t>
      </w:r>
      <w:r w:rsidRPr="00DB5947">
        <w:rPr>
          <w:rFonts w:ascii="Arial" w:hAnsi="Arial" w:cs="Arial"/>
          <w:sz w:val="22"/>
          <w:szCs w:val="22"/>
          <w:lang w:val="pt-BR"/>
        </w:rPr>
        <w:t xml:space="preserve"> e fornecedores</w:t>
      </w:r>
      <w:r w:rsidR="00BB400C" w:rsidRPr="00DB5947">
        <w:rPr>
          <w:rFonts w:ascii="Arial" w:hAnsi="Arial" w:cs="Arial"/>
          <w:sz w:val="22"/>
          <w:szCs w:val="22"/>
          <w:lang w:val="pt-BR"/>
        </w:rPr>
        <w:t>: onde se cadastra, edita e exclui os clientes e/ou fornecedores.</w:t>
      </w:r>
    </w:p>
    <w:p w:rsidR="00A36D38" w:rsidRPr="00DB5947" w:rsidRDefault="00BB400C" w:rsidP="00A36D38">
      <w:pPr>
        <w:pStyle w:val="Ttulo2"/>
        <w:rPr>
          <w:rFonts w:cs="Arial"/>
          <w:sz w:val="22"/>
          <w:szCs w:val="22"/>
          <w:lang w:val="pt-BR"/>
        </w:rPr>
      </w:pPr>
      <w:bookmarkStart w:id="84" w:name="_Toc512930919"/>
      <w:bookmarkStart w:id="85" w:name="_Toc452813602"/>
      <w:bookmarkStart w:id="86" w:name="_Toc436203408"/>
      <w:bookmarkStart w:id="87" w:name="_Toc18208278"/>
      <w:r w:rsidRPr="00DB5947">
        <w:rPr>
          <w:rFonts w:cs="Arial"/>
          <w:sz w:val="22"/>
          <w:szCs w:val="22"/>
          <w:lang w:val="pt-BR"/>
        </w:rPr>
        <w:t>Serviços</w:t>
      </w:r>
    </w:p>
    <w:p w:rsidR="00BB400C" w:rsidRPr="00DB5947" w:rsidRDefault="00BB400C" w:rsidP="00BB400C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-Cadastro de professores e alunos: onde se cadastra, edita e exclui os alunos e/ou professores.</w:t>
      </w:r>
    </w:p>
    <w:p w:rsidR="00BB400C" w:rsidRPr="00DB5947" w:rsidRDefault="00BB400C" w:rsidP="00BB400C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-Agenda de aulas dos professores.</w:t>
      </w:r>
    </w:p>
    <w:p w:rsidR="00BB400C" w:rsidRPr="00DB5947" w:rsidRDefault="00BB400C" w:rsidP="00BB400C">
      <w:pPr>
        <w:pStyle w:val="Ttulo2"/>
        <w:rPr>
          <w:rFonts w:cs="Arial"/>
          <w:sz w:val="22"/>
          <w:szCs w:val="22"/>
          <w:lang w:val="pt-BR"/>
        </w:rPr>
      </w:pPr>
      <w:r w:rsidRPr="00DB5947">
        <w:rPr>
          <w:rFonts w:cs="Arial"/>
          <w:sz w:val="22"/>
          <w:szCs w:val="22"/>
          <w:lang w:val="pt-BR"/>
        </w:rPr>
        <w:t>Produtos</w:t>
      </w:r>
    </w:p>
    <w:p w:rsidR="00BB400C" w:rsidRPr="00DB5947" w:rsidRDefault="00BB400C" w:rsidP="00BB400C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-Cadastro de produtos: onde se cadastra, edita e exclui os produtos</w:t>
      </w:r>
    </w:p>
    <w:p w:rsidR="00BB400C" w:rsidRPr="00DB5947" w:rsidRDefault="00BB400C" w:rsidP="00BB400C">
      <w:pPr>
        <w:rPr>
          <w:rFonts w:ascii="Arial" w:hAnsi="Arial" w:cs="Arial"/>
          <w:sz w:val="22"/>
          <w:szCs w:val="22"/>
          <w:lang w:val="pt-BR"/>
        </w:rPr>
      </w:pPr>
      <w:r w:rsidRPr="00DB5947">
        <w:rPr>
          <w:rFonts w:ascii="Arial" w:hAnsi="Arial" w:cs="Arial"/>
          <w:sz w:val="22"/>
          <w:szCs w:val="22"/>
          <w:lang w:val="pt-BR"/>
        </w:rPr>
        <w:t>-Estoque: controle do estoque. Por exemplo não possibilitar venda de um produto esgotado ou quantidade maior que a existente no estoque.</w:t>
      </w:r>
    </w:p>
    <w:p w:rsidR="0030646B" w:rsidRPr="00DB5947" w:rsidRDefault="0032523D">
      <w:pPr>
        <w:pStyle w:val="Ttulo1"/>
        <w:ind w:left="1080" w:hanging="360"/>
        <w:rPr>
          <w:rFonts w:cs="Arial"/>
          <w:sz w:val="22"/>
          <w:szCs w:val="22"/>
          <w:lang w:val="pt-BR"/>
        </w:rPr>
      </w:pPr>
      <w:r w:rsidRPr="00DB5947">
        <w:rPr>
          <w:rFonts w:cs="Arial"/>
          <w:sz w:val="22"/>
          <w:szCs w:val="22"/>
          <w:lang w:val="pt-BR"/>
        </w:rPr>
        <w:t>Outros Requisitos do Produto</w:t>
      </w:r>
      <w:bookmarkEnd w:id="84"/>
      <w:bookmarkEnd w:id="85"/>
      <w:bookmarkEnd w:id="86"/>
      <w:bookmarkEnd w:id="87"/>
    </w:p>
    <w:p w:rsidR="00D75F17" w:rsidRPr="00DB5947" w:rsidRDefault="00D75F17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Sistema deve rodar sob sistema operacional Windows 7 ou superior.</w:t>
      </w:r>
    </w:p>
    <w:p w:rsidR="00D75F17" w:rsidRPr="00DB5947" w:rsidRDefault="00D75F17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Arquitetura do sistema operacional e do processador de 32 ou 64bits.</w:t>
      </w:r>
    </w:p>
    <w:p w:rsidR="000B20E7" w:rsidRPr="00DB5947" w:rsidRDefault="000B20E7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 xml:space="preserve">Pelo menos 2 gigas de memória </w:t>
      </w:r>
      <w:proofErr w:type="spellStart"/>
      <w:r w:rsidRPr="00DB5947">
        <w:rPr>
          <w:rFonts w:ascii="Arial" w:hAnsi="Arial" w:cs="Arial"/>
          <w:sz w:val="22"/>
          <w:szCs w:val="22"/>
        </w:rPr>
        <w:t>ram</w:t>
      </w:r>
      <w:proofErr w:type="spellEnd"/>
      <w:r w:rsidRPr="00DB5947">
        <w:rPr>
          <w:rFonts w:ascii="Arial" w:hAnsi="Arial" w:cs="Arial"/>
          <w:sz w:val="22"/>
          <w:szCs w:val="22"/>
        </w:rPr>
        <w:t>.</w:t>
      </w:r>
    </w:p>
    <w:p w:rsidR="0030646B" w:rsidRPr="00DB5947" w:rsidRDefault="000B20E7" w:rsidP="00D75F1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lastRenderedPageBreak/>
        <w:t>Processador</w:t>
      </w:r>
      <w:r w:rsidR="00D75F17" w:rsidRPr="00DB5947">
        <w:rPr>
          <w:rFonts w:ascii="Arial" w:hAnsi="Arial" w:cs="Arial"/>
          <w:sz w:val="22"/>
          <w:szCs w:val="22"/>
        </w:rPr>
        <w:t xml:space="preserve"> </w:t>
      </w:r>
      <w:r w:rsidRPr="00DB5947">
        <w:rPr>
          <w:rFonts w:ascii="Arial" w:hAnsi="Arial" w:cs="Arial"/>
          <w:sz w:val="22"/>
          <w:szCs w:val="22"/>
        </w:rPr>
        <w:t>Intel Core 2 Duo ou superior.</w:t>
      </w:r>
    </w:p>
    <w:p w:rsidR="000B20E7" w:rsidRPr="00DB5947" w:rsidRDefault="000B20E7" w:rsidP="000B20E7">
      <w:pPr>
        <w:pStyle w:val="InfoBlue"/>
        <w:rPr>
          <w:rFonts w:ascii="Arial" w:hAnsi="Arial" w:cs="Arial"/>
          <w:sz w:val="22"/>
          <w:szCs w:val="22"/>
        </w:rPr>
      </w:pPr>
      <w:bookmarkStart w:id="88" w:name="_Toc452813607"/>
      <w:bookmarkStart w:id="89" w:name="_Toc436203413"/>
      <w:r w:rsidRPr="00DB5947">
        <w:rPr>
          <w:rFonts w:ascii="Arial" w:hAnsi="Arial" w:cs="Arial"/>
          <w:sz w:val="22"/>
          <w:szCs w:val="22"/>
        </w:rPr>
        <w:t>Sistema deve ser simples e prático com telas diretas nos pontos de interesse sem precisar passar por várias telas para processar uma tarefa.</w:t>
      </w:r>
    </w:p>
    <w:p w:rsidR="006432E8" w:rsidRPr="00DB5947" w:rsidRDefault="000B20E7" w:rsidP="00BD0687">
      <w:pPr>
        <w:pStyle w:val="InfoBlue"/>
        <w:rPr>
          <w:rFonts w:ascii="Arial" w:hAnsi="Arial" w:cs="Arial"/>
          <w:sz w:val="22"/>
          <w:szCs w:val="22"/>
        </w:rPr>
      </w:pPr>
      <w:r w:rsidRPr="00DB5947">
        <w:rPr>
          <w:rFonts w:ascii="Arial" w:hAnsi="Arial" w:cs="Arial"/>
          <w:sz w:val="22"/>
          <w:szCs w:val="22"/>
        </w:rPr>
        <w:t>M</w:t>
      </w:r>
      <w:r w:rsidR="0032523D" w:rsidRPr="00DB5947">
        <w:rPr>
          <w:rFonts w:ascii="Arial" w:hAnsi="Arial" w:cs="Arial"/>
          <w:sz w:val="22"/>
          <w:szCs w:val="22"/>
        </w:rPr>
        <w:t>anua</w:t>
      </w:r>
      <w:r w:rsidR="00BD0687" w:rsidRPr="00DB5947">
        <w:rPr>
          <w:rFonts w:ascii="Arial" w:hAnsi="Arial" w:cs="Arial"/>
          <w:sz w:val="22"/>
          <w:szCs w:val="22"/>
        </w:rPr>
        <w:t>l</w:t>
      </w:r>
      <w:r w:rsidR="0032523D" w:rsidRPr="00DB5947">
        <w:rPr>
          <w:rFonts w:ascii="Arial" w:hAnsi="Arial" w:cs="Arial"/>
          <w:sz w:val="22"/>
          <w:szCs w:val="22"/>
        </w:rPr>
        <w:t xml:space="preserve"> do usuário</w:t>
      </w:r>
      <w:r w:rsidRPr="00DB5947">
        <w:rPr>
          <w:rFonts w:ascii="Arial" w:hAnsi="Arial" w:cs="Arial"/>
          <w:sz w:val="22"/>
          <w:szCs w:val="22"/>
        </w:rPr>
        <w:t xml:space="preserve"> contendo as </w:t>
      </w:r>
      <w:r w:rsidR="00BD0687" w:rsidRPr="00DB5947">
        <w:rPr>
          <w:rFonts w:ascii="Arial" w:hAnsi="Arial" w:cs="Arial"/>
          <w:sz w:val="22"/>
          <w:szCs w:val="22"/>
        </w:rPr>
        <w:t>instruções ilustradas de uso.</w:t>
      </w:r>
      <w:bookmarkEnd w:id="88"/>
      <w:r w:rsidR="0032523D" w:rsidRPr="00DB5947">
        <w:rPr>
          <w:rStyle w:val="tw4winInternal"/>
          <w:rFonts w:ascii="Arial" w:hAnsi="Arial" w:cs="Arial"/>
          <w:sz w:val="22"/>
          <w:szCs w:val="22"/>
        </w:rPr>
        <w:t xml:space="preserve"> </w:t>
      </w:r>
      <w:bookmarkEnd w:id="89"/>
    </w:p>
    <w:sectPr w:rsidR="006432E8" w:rsidRPr="00DB5947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CD3" w:rsidRDefault="00A97CD3">
      <w:pPr>
        <w:spacing w:line="240" w:lineRule="auto"/>
      </w:pPr>
      <w:r>
        <w:separator/>
      </w:r>
    </w:p>
  </w:endnote>
  <w:endnote w:type="continuationSeparator" w:id="0">
    <w:p w:rsidR="00A97CD3" w:rsidRDefault="00A97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97CD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CD3" w:rsidRDefault="00A97CD3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CD3" w:rsidRDefault="00A97CD3" w:rsidP="00BF150A">
          <w:pPr>
            <w:jc w:val="center"/>
          </w:pPr>
          <w:r>
            <w:sym w:font="Symbol" w:char="F0D3"/>
          </w:r>
          <w:r w:rsidR="00BF150A">
            <w:t xml:space="preserve"> </w:t>
          </w:r>
          <w:r w:rsidR="00270F7D" w:rsidRPr="00270F7D">
            <w:t xml:space="preserve">MIX </w:t>
          </w:r>
          <w:proofErr w:type="spellStart"/>
          <w:r w:rsidR="00270F7D" w:rsidRPr="00270F7D">
            <w:t>Soluções</w:t>
          </w:r>
          <w:proofErr w:type="spellEnd"/>
          <w:r w:rsidR="00270F7D" w:rsidRPr="00270F7D">
            <w:t xml:space="preserve"> em Sistemas</w:t>
          </w:r>
          <w:r w:rsidRPr="00EA037D">
            <w:fldChar w:fldCharType="begin"/>
          </w:r>
          <w:r w:rsidRPr="00EA037D">
            <w:instrText xml:space="preserve"> DATE \@ "yyyy" </w:instrText>
          </w:r>
          <w:r w:rsidRPr="00EA037D">
            <w:fldChar w:fldCharType="separate"/>
          </w:r>
          <w:r w:rsidR="009A1C3B">
            <w:rPr>
              <w:noProof/>
            </w:rPr>
            <w:t>2018</w:t>
          </w:r>
          <w:r w:rsidRPr="00EA037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97CD3" w:rsidRDefault="00A97CD3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70F7D">
            <w:rPr>
              <w:rStyle w:val="Nmerodepgina"/>
              <w:noProof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A97CD3" w:rsidRDefault="00A97C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CD3" w:rsidRDefault="00A97CD3">
      <w:pPr>
        <w:spacing w:line="240" w:lineRule="auto"/>
      </w:pPr>
      <w:r>
        <w:separator/>
      </w:r>
    </w:p>
  </w:footnote>
  <w:footnote w:type="continuationSeparator" w:id="0">
    <w:p w:rsidR="00A97CD3" w:rsidRDefault="00A97C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CD3" w:rsidRDefault="00A97CD3">
    <w:pPr>
      <w:rPr>
        <w:sz w:val="24"/>
        <w:szCs w:val="24"/>
      </w:rPr>
    </w:pPr>
  </w:p>
  <w:p w:rsidR="00A97CD3" w:rsidRDefault="00A97CD3">
    <w:pPr>
      <w:pBdr>
        <w:top w:val="single" w:sz="6" w:space="1" w:color="auto"/>
      </w:pBdr>
      <w:rPr>
        <w:sz w:val="24"/>
        <w:szCs w:val="24"/>
      </w:rPr>
    </w:pPr>
  </w:p>
  <w:p w:rsidR="00A97CD3" w:rsidRDefault="00270F7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MIX </w:t>
    </w:r>
    <w:proofErr w:type="spellStart"/>
    <w:r>
      <w:rPr>
        <w:rFonts w:ascii="Arial" w:hAnsi="Arial"/>
        <w:b/>
        <w:bCs/>
        <w:sz w:val="36"/>
        <w:szCs w:val="36"/>
      </w:rPr>
      <w:t>Soluções</w:t>
    </w:r>
    <w:proofErr w:type="spellEnd"/>
    <w:r>
      <w:rPr>
        <w:rFonts w:ascii="Arial" w:hAnsi="Arial"/>
        <w:b/>
        <w:bCs/>
        <w:sz w:val="36"/>
        <w:szCs w:val="36"/>
      </w:rPr>
      <w:t xml:space="preserve"> em </w:t>
    </w:r>
    <w:proofErr w:type="spellStart"/>
    <w:r>
      <w:rPr>
        <w:rFonts w:ascii="Arial" w:hAnsi="Arial"/>
        <w:b/>
        <w:bCs/>
        <w:sz w:val="36"/>
        <w:szCs w:val="36"/>
      </w:rPr>
      <w:t>Sistemas</w:t>
    </w:r>
    <w:proofErr w:type="spellEnd"/>
  </w:p>
  <w:p w:rsidR="00A97CD3" w:rsidRDefault="00A97CD3">
    <w:pPr>
      <w:pBdr>
        <w:bottom w:val="single" w:sz="6" w:space="1" w:color="auto"/>
      </w:pBdr>
      <w:jc w:val="right"/>
      <w:rPr>
        <w:sz w:val="24"/>
        <w:szCs w:val="24"/>
      </w:rPr>
    </w:pPr>
  </w:p>
  <w:p w:rsidR="00A97CD3" w:rsidRDefault="00A97CD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97CD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97CD3" w:rsidRDefault="00A97CD3" w:rsidP="006432E8">
          <w:r>
            <w:rPr>
              <w:b/>
              <w:bCs/>
            </w:rPr>
            <w:t>Gestor de ONG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97CD3" w:rsidRDefault="00A97CD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A97CD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97CD3" w:rsidRDefault="00A97CD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(Projeto </w:t>
          </w:r>
          <w:proofErr w:type="spellStart"/>
          <w:r>
            <w:t>Pequeno</w:t>
          </w:r>
          <w:proofErr w:type="spellEnd"/>
          <w:r>
            <w:t>)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97CD3" w:rsidRDefault="00A97CD3" w:rsidP="006432E8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  21/05/2018</w:t>
          </w:r>
        </w:p>
      </w:tc>
    </w:tr>
    <w:tr w:rsidR="00A97CD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97CD3" w:rsidRDefault="00A97CD3">
          <w:pPr>
            <w:rPr>
              <w:lang w:val="pt-BR"/>
            </w:rPr>
          </w:pPr>
          <w:r>
            <w:rPr>
              <w:lang w:val="pt-BR"/>
            </w:rPr>
            <w:t>123456</w:t>
          </w:r>
        </w:p>
      </w:tc>
    </w:tr>
  </w:tbl>
  <w:p w:rsidR="00A97CD3" w:rsidRDefault="00A97CD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7D3A1C"/>
    <w:multiLevelType w:val="hybridMultilevel"/>
    <w:tmpl w:val="077206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BA026B7"/>
    <w:multiLevelType w:val="multilevel"/>
    <w:tmpl w:val="D35AA32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7"/>
  </w:num>
  <w:num w:numId="31">
    <w:abstractNumId w:val="3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E8"/>
    <w:rsid w:val="0004193B"/>
    <w:rsid w:val="00052A3A"/>
    <w:rsid w:val="0006679A"/>
    <w:rsid w:val="00073893"/>
    <w:rsid w:val="000B20E7"/>
    <w:rsid w:val="000B37DB"/>
    <w:rsid w:val="000C5102"/>
    <w:rsid w:val="000D159A"/>
    <w:rsid w:val="000E640F"/>
    <w:rsid w:val="00133415"/>
    <w:rsid w:val="001C386F"/>
    <w:rsid w:val="00204151"/>
    <w:rsid w:val="00270F7D"/>
    <w:rsid w:val="002C188E"/>
    <w:rsid w:val="002F470F"/>
    <w:rsid w:val="0030646B"/>
    <w:rsid w:val="0032523D"/>
    <w:rsid w:val="0041333E"/>
    <w:rsid w:val="00481DD1"/>
    <w:rsid w:val="004A3F08"/>
    <w:rsid w:val="0053750A"/>
    <w:rsid w:val="00580FBE"/>
    <w:rsid w:val="00581BA6"/>
    <w:rsid w:val="005C4B9F"/>
    <w:rsid w:val="005E33E1"/>
    <w:rsid w:val="00610344"/>
    <w:rsid w:val="006432E8"/>
    <w:rsid w:val="006462C4"/>
    <w:rsid w:val="00727794"/>
    <w:rsid w:val="007C3791"/>
    <w:rsid w:val="007D150C"/>
    <w:rsid w:val="00831C23"/>
    <w:rsid w:val="008D38F5"/>
    <w:rsid w:val="009A1C3B"/>
    <w:rsid w:val="00A36D38"/>
    <w:rsid w:val="00A45CC5"/>
    <w:rsid w:val="00A97CD3"/>
    <w:rsid w:val="00AE5E1E"/>
    <w:rsid w:val="00B51B7B"/>
    <w:rsid w:val="00B9478F"/>
    <w:rsid w:val="00BA1A66"/>
    <w:rsid w:val="00BB400C"/>
    <w:rsid w:val="00BD0687"/>
    <w:rsid w:val="00BF150A"/>
    <w:rsid w:val="00D3419E"/>
    <w:rsid w:val="00D53296"/>
    <w:rsid w:val="00D6264B"/>
    <w:rsid w:val="00D75F17"/>
    <w:rsid w:val="00DB5947"/>
    <w:rsid w:val="00DE5A8D"/>
    <w:rsid w:val="00EA037D"/>
    <w:rsid w:val="00F64016"/>
    <w:rsid w:val="00F8396D"/>
    <w:rsid w:val="00FB586C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A013786A-2F01-419F-BC66-2594121A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75F17"/>
    <w:pPr>
      <w:widowControl/>
      <w:tabs>
        <w:tab w:val="left" w:pos="540"/>
        <w:tab w:val="left" w:pos="1260"/>
      </w:tabs>
      <w:spacing w:after="1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NIP\7%20semestre\APS7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9EE7-BAB4-44F6-BEAD-A80C8363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175</TotalTime>
  <Pages>8</Pages>
  <Words>1202</Words>
  <Characters>6978</Characters>
  <Application>Microsoft Office Word</Application>
  <DocSecurity>0</DocSecurity>
  <Lines>581</Lines>
  <Paragraphs>302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Jonas R. Denardi</dc:creator>
  <cp:keywords/>
  <dc:description/>
  <cp:lastModifiedBy>Jonas R. Denardi</cp:lastModifiedBy>
  <cp:revision>17</cp:revision>
  <cp:lastPrinted>2001-03-15T17:26:00Z</cp:lastPrinted>
  <dcterms:created xsi:type="dcterms:W3CDTF">2018-05-18T22:24:00Z</dcterms:created>
  <dcterms:modified xsi:type="dcterms:W3CDTF">2018-05-19T17:25:00Z</dcterms:modified>
</cp:coreProperties>
</file>